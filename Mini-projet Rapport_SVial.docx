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4B36C" w14:textId="4B8415D0" w:rsidR="00E136BC" w:rsidRDefault="00E136BC">
      <w:pPr>
        <w:pStyle w:val="Sansinterligne"/>
        <w:rPr>
          <w:rFonts w:eastAsiaTheme="minorHAnsi"/>
          <w:color w:val="808080" w:themeColor="background1" w:themeShade="80"/>
          <w:sz w:val="2"/>
          <w:szCs w:val="26"/>
          <w:lang w:val="fr-FR" w:eastAsia="en-US"/>
        </w:rPr>
      </w:pPr>
      <w:proofErr w:type="spellStart"/>
      <w:r>
        <w:rPr>
          <w:rFonts w:eastAsiaTheme="minorHAnsi"/>
          <w:color w:val="808080" w:themeColor="background1" w:themeShade="80"/>
          <w:sz w:val="2"/>
          <w:szCs w:val="26"/>
          <w:lang w:val="fr-FR" w:eastAsia="en-US"/>
        </w:rPr>
        <w:t>DEscri</w:t>
      </w:r>
      <w:proofErr w:type="spellEnd"/>
    </w:p>
    <w:sdt>
      <w:sdtPr>
        <w:rPr>
          <w:rFonts w:eastAsiaTheme="minorHAnsi"/>
          <w:color w:val="808080" w:themeColor="background1" w:themeShade="80"/>
          <w:sz w:val="2"/>
          <w:szCs w:val="26"/>
          <w:lang w:val="fr-FR" w:eastAsia="en-US"/>
        </w:rPr>
        <w:id w:val="166912602"/>
        <w:docPartObj>
          <w:docPartGallery w:val="Cover Pages"/>
          <w:docPartUnique/>
        </w:docPartObj>
      </w:sdtPr>
      <w:sdtEndPr>
        <w:rPr>
          <w:sz w:val="26"/>
        </w:rPr>
      </w:sdtEndPr>
      <w:sdtContent>
        <w:p w14:paraId="76C158CF" w14:textId="30AC25D9" w:rsidR="0055467A" w:rsidRDefault="0055467A">
          <w:pPr>
            <w:pStyle w:val="Sansinterligne"/>
            <w:rPr>
              <w:sz w:val="2"/>
            </w:rPr>
          </w:pPr>
        </w:p>
        <w:p w14:paraId="7278FA07" w14:textId="00D92013" w:rsidR="0055467A" w:rsidRDefault="005546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1CD010" wp14:editId="3A66B07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01196" w14:textId="77777777" w:rsidR="008C7614" w:rsidRDefault="008C7614" w:rsidP="0055467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9726A" w:themeColor="text2" w:themeTint="99"/>
                                    <w:sz w:val="68"/>
                                    <w:szCs w:val="68"/>
                                    <w:lang w:val="fr-FR"/>
                                  </w:rPr>
                                </w:pPr>
                                <w:bookmarkStart w:id="0" w:name="_Hlk40207796"/>
                                <w:r w:rsidRPr="0055467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9726A" w:themeColor="text2" w:themeTint="99"/>
                                    <w:sz w:val="68"/>
                                    <w:szCs w:val="68"/>
                                    <w:lang w:val="fr-FR"/>
                                  </w:rPr>
                                  <w:t>Introduction au Web des données</w:t>
                                </w:r>
                              </w:p>
                              <w:bookmarkEnd w:id="0"/>
                              <w:p w14:paraId="57E49FFE" w14:textId="5D98964B" w:rsidR="008C7614" w:rsidRDefault="008C7614" w:rsidP="0055467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5467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Mini-Projet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78DAB607" w14:textId="77777777" w:rsidR="008C7614" w:rsidRDefault="008C761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1CD01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14:paraId="33401196" w14:textId="77777777" w:rsidR="008C7614" w:rsidRDefault="008C7614" w:rsidP="0055467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E9726A" w:themeColor="text2" w:themeTint="99"/>
                              <w:sz w:val="68"/>
                              <w:szCs w:val="68"/>
                              <w:lang w:val="fr-FR"/>
                            </w:rPr>
                          </w:pPr>
                          <w:bookmarkStart w:id="1" w:name="_Hlk40207796"/>
                          <w:r w:rsidRPr="0055467A">
                            <w:rPr>
                              <w:rFonts w:asciiTheme="majorHAnsi" w:eastAsiaTheme="majorEastAsia" w:hAnsiTheme="majorHAnsi" w:cstheme="majorBidi"/>
                              <w:caps/>
                              <w:color w:val="E9726A" w:themeColor="text2" w:themeTint="99"/>
                              <w:sz w:val="68"/>
                              <w:szCs w:val="68"/>
                              <w:lang w:val="fr-FR"/>
                            </w:rPr>
                            <w:t>Introduction au Web des données</w:t>
                          </w:r>
                        </w:p>
                        <w:bookmarkEnd w:id="1"/>
                        <w:p w14:paraId="57E49FFE" w14:textId="5D98964B" w:rsidR="008C7614" w:rsidRDefault="008C7614" w:rsidP="0055467A">
                          <w:pPr>
                            <w:pStyle w:val="Sansinterligne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5467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Mini-Projet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78DAB607" w14:textId="77777777" w:rsidR="008C7614" w:rsidRDefault="008C761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8D4125" wp14:editId="1608CF7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61CD0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AAD6395" w14:textId="08CC3F50" w:rsidR="0055467A" w:rsidRDefault="0055467A">
          <w:pPr>
            <w:rPr>
              <w:rFonts w:asciiTheme="majorHAnsi" w:hAnsiTheme="majorHAnsi"/>
              <w:b/>
              <w:bCs/>
              <w:sz w:val="72"/>
              <w:szCs w:val="1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457200" distR="457200" simplePos="0" relativeHeight="251663360" behindDoc="0" locked="0" layoutInCell="1" allowOverlap="1" wp14:anchorId="376A35C1" wp14:editId="52B118D5">
                    <wp:simplePos x="0" y="0"/>
                    <wp:positionH relativeFrom="margin">
                      <wp:posOffset>2117090</wp:posOffset>
                    </wp:positionH>
                    <wp:positionV relativeFrom="margin">
                      <wp:posOffset>7687310</wp:posOffset>
                    </wp:positionV>
                    <wp:extent cx="4023360" cy="1701800"/>
                    <wp:effectExtent l="0" t="0" r="15240" b="12700"/>
                    <wp:wrapSquare wrapText="bothSides"/>
                    <wp:docPr id="103" name="Groupe 10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23360" cy="1701800"/>
                              <a:chOff x="-1229710" y="2918651"/>
                              <a:chExt cx="3757448" cy="7086600"/>
                            </a:xfrm>
                          </wpg:grpSpPr>
                          <wps:wsp>
                            <wps:cNvPr id="104" name="Zone de texte 104"/>
                            <wps:cNvSpPr txBox="1"/>
                            <wps:spPr>
                              <a:xfrm>
                                <a:off x="-1229710" y="2918651"/>
                                <a:ext cx="3757448" cy="7086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F33E1" w14:textId="39CA401A" w:rsidR="008C7614" w:rsidRDefault="008C7614">
                                  <w:pPr>
                                    <w:pStyle w:val="En-ttedetabledesmatires"/>
                                    <w:spacing w:before="0" w:after="12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5467A">
                                    <w:rPr>
                                      <w:sz w:val="24"/>
                                      <w:szCs w:val="24"/>
                                    </w:rPr>
                                    <w:t>INTRODUCTION AU WEB DES DONNEES</w:t>
                                  </w:r>
                                </w:p>
                                <w:p w14:paraId="1F09F492" w14:textId="3C7A44D2" w:rsidR="008C7614" w:rsidRPr="008C7614" w:rsidRDefault="008C7614" w:rsidP="008C7614">
                                  <w:pPr>
                                    <w:rPr>
                                      <w:lang w:val="fr-CH" w:eastAsia="fr-CH"/>
                                    </w:rPr>
                                  </w:pPr>
                                  <w:r>
                                    <w:rPr>
                                      <w:lang w:val="fr-CH" w:eastAsia="fr-CH"/>
                                    </w:rPr>
                                    <w:t xml:space="preserve">Professeur : </w:t>
                                  </w:r>
                                  <w:proofErr w:type="spellStart"/>
                                  <w:r>
                                    <w:rPr>
                                      <w:lang w:val="fr-CH" w:eastAsia="fr-CH"/>
                                    </w:rPr>
                                    <w:t>Tscherrig</w:t>
                                  </w:r>
                                  <w:proofErr w:type="spellEnd"/>
                                  <w:r>
                                    <w:rPr>
                                      <w:lang w:val="fr-CH" w:eastAsia="fr-CH"/>
                                    </w:rPr>
                                    <w:t xml:space="preserve"> Julien</w:t>
                                  </w:r>
                                </w:p>
                                <w:p w14:paraId="184D2249" w14:textId="47720A25" w:rsidR="008C7614" w:rsidRDefault="008C7614" w:rsidP="0055467A">
                                  <w:r>
                                    <w:t>Vial Sébastien</w:t>
                                  </w:r>
                                  <w:r>
                                    <w:br/>
                                    <w:t>Date : 06.06.2020</w:t>
                                  </w:r>
                                  <w:r>
                                    <w:br/>
                                    <w:t xml:space="preserve">GitHub : </w:t>
                                  </w:r>
                                  <w:hyperlink r:id="rId11" w:history="1">
                                    <w:r w:rsidRPr="00735260">
                                      <w:rPr>
                                        <w:rStyle w:val="Lienhypertexte"/>
                                      </w:rPr>
                                      <w:t>https://github.com/sebastienvial/MASRAD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5" name="Groupe 69"/>
                            <wpg:cNvGrpSpPr/>
                            <wpg:grpSpPr>
                              <a:xfrm>
                                <a:off x="933450" y="7172325"/>
                                <a:ext cx="1292225" cy="1329832"/>
                                <a:chOff x="0" y="0"/>
                                <a:chExt cx="1025525" cy="1055688"/>
                              </a:xfrm>
                            </wpg:grpSpPr>
                            <wps:wsp>
                              <wps:cNvPr id="106" name="Forme libre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8775" y="0"/>
                                  <a:ext cx="666750" cy="666750"/>
                                </a:xfrm>
                                <a:custGeom>
                                  <a:avLst/>
                                  <a:gdLst>
                                    <a:gd name="T0" fmla="*/ 0 w 420"/>
                                    <a:gd name="T1" fmla="*/ 420 h 420"/>
                                    <a:gd name="T2" fmla="*/ 0 w 420"/>
                                    <a:gd name="T3" fmla="*/ 420 h 420"/>
                                    <a:gd name="T4" fmla="*/ 416 w 420"/>
                                    <a:gd name="T5" fmla="*/ 0 h 420"/>
                                    <a:gd name="T6" fmla="*/ 420 w 420"/>
                                    <a:gd name="T7" fmla="*/ 0 h 420"/>
                                    <a:gd name="T8" fmla="*/ 0 w 420"/>
                                    <a:gd name="T9" fmla="*/ 420 h 4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20" h="420">
                                      <a:moveTo>
                                        <a:pt x="0" y="420"/>
                                      </a:moveTo>
                                      <a:lnTo>
                                        <a:pt x="0" y="420"/>
                                      </a:lnTo>
                                      <a:lnTo>
                                        <a:pt x="416" y="0"/>
                                      </a:lnTo>
                                      <a:lnTo>
                                        <a:pt x="420" y="0"/>
                                      </a:lnTo>
                                      <a:lnTo>
                                        <a:pt x="0" y="4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7" name="Forme libre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0" y="52387"/>
                                  <a:ext cx="835025" cy="835025"/>
                                </a:xfrm>
                                <a:custGeom>
                                  <a:avLst/>
                                  <a:gdLst>
                                    <a:gd name="T0" fmla="*/ 0 w 526"/>
                                    <a:gd name="T1" fmla="*/ 526 h 526"/>
                                    <a:gd name="T2" fmla="*/ 0 w 526"/>
                                    <a:gd name="T3" fmla="*/ 526 h 526"/>
                                    <a:gd name="T4" fmla="*/ 522 w 526"/>
                                    <a:gd name="T5" fmla="*/ 0 h 526"/>
                                    <a:gd name="T6" fmla="*/ 526 w 526"/>
                                    <a:gd name="T7" fmla="*/ 4 h 526"/>
                                    <a:gd name="T8" fmla="*/ 0 w 526"/>
                                    <a:gd name="T9" fmla="*/ 526 h 5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26" h="526">
                                      <a:moveTo>
                                        <a:pt x="0" y="526"/>
                                      </a:moveTo>
                                      <a:lnTo>
                                        <a:pt x="0" y="526"/>
                                      </a:lnTo>
                                      <a:lnTo>
                                        <a:pt x="522" y="0"/>
                                      </a:lnTo>
                                      <a:lnTo>
                                        <a:pt x="526" y="4"/>
                                      </a:lnTo>
                                      <a:lnTo>
                                        <a:pt x="0" y="5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8" name="Forme libre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4787" y="30162"/>
                                  <a:ext cx="820738" cy="820738"/>
                                </a:xfrm>
                                <a:custGeom>
                                  <a:avLst/>
                                  <a:gdLst>
                                    <a:gd name="T0" fmla="*/ 0 w 517"/>
                                    <a:gd name="T1" fmla="*/ 517 h 517"/>
                                    <a:gd name="T2" fmla="*/ 0 w 517"/>
                                    <a:gd name="T3" fmla="*/ 512 h 517"/>
                                    <a:gd name="T4" fmla="*/ 513 w 517"/>
                                    <a:gd name="T5" fmla="*/ 0 h 517"/>
                                    <a:gd name="T6" fmla="*/ 517 w 517"/>
                                    <a:gd name="T7" fmla="*/ 0 h 517"/>
                                    <a:gd name="T8" fmla="*/ 0 w 517"/>
                                    <a:gd name="T9" fmla="*/ 517 h 5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17" h="517">
                                      <a:moveTo>
                                        <a:pt x="0" y="517"/>
                                      </a:moveTo>
                                      <a:lnTo>
                                        <a:pt x="0" y="512"/>
                                      </a:lnTo>
                                      <a:lnTo>
                                        <a:pt x="513" y="0"/>
                                      </a:lnTo>
                                      <a:lnTo>
                                        <a:pt x="517" y="0"/>
                                      </a:lnTo>
                                      <a:lnTo>
                                        <a:pt x="0" y="5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9" name="Forme libre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3687" y="117475"/>
                                  <a:ext cx="731838" cy="733425"/>
                                </a:xfrm>
                                <a:custGeom>
                                  <a:avLst/>
                                  <a:gdLst>
                                    <a:gd name="T0" fmla="*/ 0 w 461"/>
                                    <a:gd name="T1" fmla="*/ 462 h 462"/>
                                    <a:gd name="T2" fmla="*/ 0 w 461"/>
                                    <a:gd name="T3" fmla="*/ 462 h 462"/>
                                    <a:gd name="T4" fmla="*/ 457 w 461"/>
                                    <a:gd name="T5" fmla="*/ 0 h 462"/>
                                    <a:gd name="T6" fmla="*/ 461 w 461"/>
                                    <a:gd name="T7" fmla="*/ 5 h 462"/>
                                    <a:gd name="T8" fmla="*/ 0 w 461"/>
                                    <a:gd name="T9" fmla="*/ 462 h 4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1" h="462">
                                      <a:moveTo>
                                        <a:pt x="0" y="462"/>
                                      </a:moveTo>
                                      <a:lnTo>
                                        <a:pt x="0" y="462"/>
                                      </a:lnTo>
                                      <a:lnTo>
                                        <a:pt x="457" y="0"/>
                                      </a:lnTo>
                                      <a:lnTo>
                                        <a:pt x="461" y="5"/>
                                      </a:lnTo>
                                      <a:lnTo>
                                        <a:pt x="0" y="4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0" name="Forme libre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38100"/>
                                  <a:ext cx="1025525" cy="1017588"/>
                                </a:xfrm>
                                <a:custGeom>
                                  <a:avLst/>
                                  <a:gdLst>
                                    <a:gd name="T0" fmla="*/ 5 w 646"/>
                                    <a:gd name="T1" fmla="*/ 641 h 641"/>
                                    <a:gd name="T2" fmla="*/ 0 w 646"/>
                                    <a:gd name="T3" fmla="*/ 641 h 641"/>
                                    <a:gd name="T4" fmla="*/ 642 w 646"/>
                                    <a:gd name="T5" fmla="*/ 0 h 641"/>
                                    <a:gd name="T6" fmla="*/ 646 w 646"/>
                                    <a:gd name="T7" fmla="*/ 0 h 641"/>
                                    <a:gd name="T8" fmla="*/ 5 w 646"/>
                                    <a:gd name="T9" fmla="*/ 641 h 6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6" h="641">
                                      <a:moveTo>
                                        <a:pt x="5" y="641"/>
                                      </a:moveTo>
                                      <a:lnTo>
                                        <a:pt x="0" y="641"/>
                                      </a:lnTo>
                                      <a:lnTo>
                                        <a:pt x="642" y="0"/>
                                      </a:lnTo>
                                      <a:lnTo>
                                        <a:pt x="646" y="0"/>
                                      </a:lnTo>
                                      <a:lnTo>
                                        <a:pt x="5" y="6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6A35C1" id="Groupe 103" o:spid="_x0000_s1027" style="position:absolute;margin-left:166.7pt;margin-top:605.3pt;width:316.8pt;height:134pt;z-index:251663360;mso-wrap-distance-left:36pt;mso-wrap-distance-right:36pt;mso-position-horizontal-relative:margin;mso-position-vertical-relative:margin;mso-width-relative:margin;mso-height-relative:margin" coordorigin="-12297,29186" coordsize="37574,7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">
                    <v:shape id="Zone de texte 104" o:spid="_x0000_s1028" type="#_x0000_t202" style="position:absolute;left:-12297;top:29186;width:37574;height:70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    <v:textbox inset="0,0,0,0">
                        <w:txbxContent>
                          <w:p w14:paraId="66DF33E1" w14:textId="39CA401A" w:rsidR="008C7614" w:rsidRDefault="008C7614">
                            <w:pPr>
                              <w:pStyle w:val="En-ttedetabledesmatires"/>
                              <w:spacing w:before="0"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5467A">
                              <w:rPr>
                                <w:sz w:val="24"/>
                                <w:szCs w:val="24"/>
                              </w:rPr>
                              <w:t>INTRODUCTION AU WEB DES DONNEES</w:t>
                            </w:r>
                          </w:p>
                          <w:p w14:paraId="1F09F492" w14:textId="3C7A44D2" w:rsidR="008C7614" w:rsidRPr="008C7614" w:rsidRDefault="008C7614" w:rsidP="008C7614">
                            <w:pPr>
                              <w:rPr>
                                <w:lang w:val="fr-CH" w:eastAsia="fr-CH"/>
                              </w:rPr>
                            </w:pPr>
                            <w:r>
                              <w:rPr>
                                <w:lang w:val="fr-CH" w:eastAsia="fr-CH"/>
                              </w:rPr>
                              <w:t xml:space="preserve">Professeur : </w:t>
                            </w:r>
                            <w:proofErr w:type="spellStart"/>
                            <w:r>
                              <w:rPr>
                                <w:lang w:val="fr-CH" w:eastAsia="fr-CH"/>
                              </w:rPr>
                              <w:t>Tscherrig</w:t>
                            </w:r>
                            <w:proofErr w:type="spellEnd"/>
                            <w:r>
                              <w:rPr>
                                <w:lang w:val="fr-CH" w:eastAsia="fr-CH"/>
                              </w:rPr>
                              <w:t xml:space="preserve"> Julien</w:t>
                            </w:r>
                          </w:p>
                          <w:p w14:paraId="184D2249" w14:textId="47720A25" w:rsidR="008C7614" w:rsidRDefault="008C7614" w:rsidP="0055467A">
                            <w:r>
                              <w:t>Vial Sébastien</w:t>
                            </w:r>
                            <w:r>
                              <w:br/>
                              <w:t>Date : 06.06.2020</w:t>
                            </w:r>
                            <w:r>
                              <w:br/>
                              <w:t xml:space="preserve">GitHub : </w:t>
                            </w:r>
                            <w:hyperlink r:id="rId12" w:history="1">
                              <w:r w:rsidRPr="00735260">
                                <w:rPr>
                                  <w:rStyle w:val="Lienhypertexte"/>
                                </w:rPr>
                                <w:t>https://github.com/sebastienvial/MASRAD</w:t>
                              </w:r>
                            </w:hyperlink>
                          </w:p>
                        </w:txbxContent>
                      </v:textbox>
                    </v:shape>
                    <v:group id="Groupe 69" o:spid="_x0000_s1029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 id="Forme libre 106" o:spid="_x0000_s1030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e9726a [1951]" stroked="f">
                        <v:path arrowok="t" o:connecttype="custom" o:connectlocs="0,666750;0,666750;660400,0;666750,0;0,666750" o:connectangles="0,0,0,0,0"/>
                      </v:shape>
                      <v:shape id="Forme libre 107" o:spid="_x0000_s1031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e9726a [1951]" stroked="f">
                        <v:path arrowok="t" o:connecttype="custom" o:connectlocs="0,835025;0,835025;828675,0;835025,6350;0,835025" o:connectangles="0,0,0,0,0"/>
                      </v:shape>
                      <v:shape id="Forme libre 108" o:spid="_x0000_s1032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e9726a [1951]" stroked="f">
                        <v:path arrowok="t" o:connecttype="custom" o:connectlocs="0,820738;0,812800;814388,0;820738,0;0,820738" o:connectangles="0,0,0,0,0"/>
                      </v:shape>
                      <v:shape id="Forme libre 109" o:spid="_x0000_s1033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e9726a [1951]" stroked="f">
                        <v:path arrowok="t" o:connecttype="custom" o:connectlocs="0,733425;0,733425;725488,0;731838,7938;0,733425" o:connectangles="0,0,0,0,0"/>
                      </v:shape>
                      <v:shape id="Forme libre 110" o:spid="_x0000_s1034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e9726a [1951]" stroked="f">
                        <v:path arrowok="t" o:connecttype="custom" o:connectlocs="7938,1017588;0,1017588;1019175,0;1025525,0;7938,1017588" o:connectangles="0,0,0,0,0"/>
                      </v:shape>
                    </v:group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fr-FR"/>
        </w:rPr>
        <w:id w:val="-1549596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808080" w:themeColor="background1" w:themeShade="80"/>
          <w:sz w:val="26"/>
          <w:szCs w:val="26"/>
          <w:lang w:eastAsia="en-US"/>
        </w:rPr>
      </w:sdtEndPr>
      <w:sdtContent>
        <w:p w14:paraId="28A282AD" w14:textId="7FB69FC9" w:rsidR="00CD094F" w:rsidRDefault="00CD094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4347681" w14:textId="1C9217A5" w:rsidR="00DF0EF7" w:rsidRDefault="00CD094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9798" w:history="1">
            <w:r w:rsidR="00DF0EF7" w:rsidRPr="000A1E1A">
              <w:rPr>
                <w:rStyle w:val="Lienhypertexte"/>
                <w:noProof/>
              </w:rPr>
              <w:t>Introduction</w:t>
            </w:r>
            <w:r w:rsidR="00DF0EF7">
              <w:rPr>
                <w:noProof/>
                <w:webHidden/>
              </w:rPr>
              <w:tab/>
            </w:r>
            <w:r w:rsidR="00DF0EF7">
              <w:rPr>
                <w:noProof/>
                <w:webHidden/>
              </w:rPr>
              <w:fldChar w:fldCharType="begin"/>
            </w:r>
            <w:r w:rsidR="00DF0EF7">
              <w:rPr>
                <w:noProof/>
                <w:webHidden/>
              </w:rPr>
              <w:instrText xml:space="preserve"> PAGEREF _Toc42329798 \h </w:instrText>
            </w:r>
            <w:r w:rsidR="00DF0EF7">
              <w:rPr>
                <w:noProof/>
                <w:webHidden/>
              </w:rPr>
            </w:r>
            <w:r w:rsidR="00DF0EF7">
              <w:rPr>
                <w:noProof/>
                <w:webHidden/>
              </w:rPr>
              <w:fldChar w:fldCharType="separate"/>
            </w:r>
            <w:r w:rsidR="00DF0EF7">
              <w:rPr>
                <w:noProof/>
                <w:webHidden/>
              </w:rPr>
              <w:t>2</w:t>
            </w:r>
            <w:r w:rsidR="00DF0EF7">
              <w:rPr>
                <w:noProof/>
                <w:webHidden/>
              </w:rPr>
              <w:fldChar w:fldCharType="end"/>
            </w:r>
          </w:hyperlink>
        </w:p>
        <w:p w14:paraId="7BB302BC" w14:textId="3AF6F4D5" w:rsidR="00DF0EF7" w:rsidRDefault="00DF0EF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799" w:history="1">
            <w:r w:rsidRPr="000A1E1A">
              <w:rPr>
                <w:rStyle w:val="Lienhypertexte"/>
                <w:noProof/>
              </w:rPr>
              <w:t>Graphe RDFS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D844" w14:textId="66E3FA7C" w:rsidR="00DF0EF7" w:rsidRDefault="00DF0EF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0" w:history="1">
            <w:r w:rsidRPr="000A1E1A">
              <w:rPr>
                <w:rStyle w:val="Lienhypertexte"/>
                <w:noProof/>
              </w:rPr>
              <w:t>Graphe RDFS &amp; RDF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66D1" w14:textId="1023EB49" w:rsidR="00DF0EF7" w:rsidRDefault="00DF0EF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1" w:history="1">
            <w:r w:rsidRPr="000A1E1A">
              <w:rPr>
                <w:rStyle w:val="Lienhypertexte"/>
                <w:noProof/>
              </w:rPr>
              <w:t>Concept d’inférence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5005" w14:textId="47178759" w:rsidR="00DF0EF7" w:rsidRDefault="00DF0EF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2" w:history="1">
            <w:r w:rsidRPr="000A1E1A">
              <w:rPr>
                <w:rStyle w:val="Lienhypertexte"/>
                <w:noProof/>
              </w:rPr>
              <w:t>Modélisation avec Protégé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9F76" w14:textId="01D5F3A8" w:rsidR="00DF0EF7" w:rsidRDefault="00DF0EF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3" w:history="1">
            <w:r w:rsidRPr="000A1E1A">
              <w:rPr>
                <w:rStyle w:val="Lienhypertexte"/>
                <w:noProof/>
              </w:rPr>
              <w:t>Implémentation avec RDF4j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754B" w14:textId="163A9E9B" w:rsidR="00DF0EF7" w:rsidRDefault="00DF0EF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4" w:history="1">
            <w:r w:rsidRPr="000A1E1A">
              <w:rPr>
                <w:rStyle w:val="Lienhypertexte"/>
                <w:noProof/>
              </w:rPr>
              <w:t>Conception des 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88CC" w14:textId="1B8FCA23" w:rsidR="00DF0EF7" w:rsidRDefault="00DF0EF7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5" w:history="1">
            <w:r w:rsidRPr="000A1E1A">
              <w:rPr>
                <w:rStyle w:val="Lienhypertexte"/>
                <w:noProof/>
              </w:rPr>
              <w:t>Requête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F00C" w14:textId="7EBA3818" w:rsidR="00DF0EF7" w:rsidRDefault="00DF0EF7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6" w:history="1">
            <w:r w:rsidRPr="000A1E1A">
              <w:rPr>
                <w:rStyle w:val="Lienhypertexte"/>
                <w:noProof/>
              </w:rPr>
              <w:t>Requête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D274" w14:textId="222CF41D" w:rsidR="00DF0EF7" w:rsidRDefault="00DF0EF7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7" w:history="1">
            <w:r w:rsidRPr="000A1E1A">
              <w:rPr>
                <w:rStyle w:val="Lienhypertexte"/>
                <w:noProof/>
              </w:rPr>
              <w:t>Requête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7AAB" w14:textId="05F80DC4" w:rsidR="00DF0EF7" w:rsidRDefault="00DF0EF7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8" w:history="1">
            <w:r w:rsidRPr="000A1E1A">
              <w:rPr>
                <w:rStyle w:val="Lienhypertexte"/>
                <w:noProof/>
              </w:rPr>
              <w:t>Requête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B363" w14:textId="3CF32C91" w:rsidR="00DF0EF7" w:rsidRDefault="00DF0EF7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09" w:history="1">
            <w:r w:rsidRPr="000A1E1A">
              <w:rPr>
                <w:rStyle w:val="Lienhypertexte"/>
                <w:noProof/>
              </w:rPr>
              <w:t>Requête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9874" w14:textId="02B7ECF9" w:rsidR="00DF0EF7" w:rsidRDefault="00DF0EF7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10" w:history="1">
            <w:r w:rsidRPr="000A1E1A">
              <w:rPr>
                <w:rStyle w:val="Lienhypertexte"/>
                <w:noProof/>
              </w:rPr>
              <w:t>Requête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A2E3" w14:textId="25E55620" w:rsidR="00DF0EF7" w:rsidRDefault="00DF0EF7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11" w:history="1">
            <w:r w:rsidRPr="000A1E1A">
              <w:rPr>
                <w:rStyle w:val="Lienhypertexte"/>
                <w:noProof/>
              </w:rPr>
              <w:t>Requête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A4F8" w14:textId="63E3375F" w:rsidR="00DF0EF7" w:rsidRDefault="00DF0EF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12" w:history="1">
            <w:r w:rsidRPr="000A1E1A">
              <w:rPr>
                <w:rStyle w:val="Lienhypertexte"/>
                <w:noProof/>
              </w:rPr>
              <w:t>Conclusion sur le Mini-projet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BB5F" w14:textId="295F0A25" w:rsidR="00DF0EF7" w:rsidRDefault="00DF0EF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9813" w:history="1">
            <w:r w:rsidRPr="000A1E1A">
              <w:rPr>
                <w:rStyle w:val="Lienhypertexte"/>
                <w:noProof/>
              </w:rPr>
              <w:t>Conclusion sur le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E363" w14:textId="274D2054" w:rsidR="00CD094F" w:rsidRDefault="00CD094F">
          <w:r>
            <w:rPr>
              <w:b/>
              <w:bCs/>
            </w:rPr>
            <w:fldChar w:fldCharType="end"/>
          </w:r>
        </w:p>
      </w:sdtContent>
    </w:sdt>
    <w:p w14:paraId="7E9A75FB" w14:textId="77777777" w:rsidR="00BE554F" w:rsidRDefault="00BE554F">
      <w:pPr>
        <w:rPr>
          <w:rFonts w:asciiTheme="majorHAnsi" w:hAnsiTheme="majorHAnsi"/>
          <w:b/>
          <w:bCs/>
          <w:sz w:val="72"/>
          <w:szCs w:val="18"/>
        </w:rPr>
      </w:pPr>
      <w:r>
        <w:br w:type="page"/>
      </w:r>
    </w:p>
    <w:p w14:paraId="68D37AB2" w14:textId="77777777" w:rsidR="00304D45" w:rsidRDefault="00304D45" w:rsidP="00304D45">
      <w:pPr>
        <w:pStyle w:val="Titre1"/>
      </w:pPr>
      <w:bookmarkStart w:id="2" w:name="_Toc42329798"/>
      <w:r>
        <w:lastRenderedPageBreak/>
        <w:t>Introduction</w:t>
      </w:r>
      <w:bookmarkEnd w:id="2"/>
    </w:p>
    <w:p w14:paraId="1416FD85" w14:textId="39AF02C2" w:rsidR="00304D45" w:rsidRDefault="00304D45" w:rsidP="00304D45">
      <w:r>
        <w:t>Le mini-projet a pour objectif de modéliser l’ontologie d’un assemblage mécanique avec les relations entre pièce</w:t>
      </w:r>
      <w:r w:rsidR="00CD094F">
        <w:t xml:space="preserve"> et </w:t>
      </w:r>
      <w:r w:rsidR="007C38E9">
        <w:t>produit,</w:t>
      </w:r>
      <w:r>
        <w:t xml:space="preserve"> intégrer les notions de </w:t>
      </w:r>
      <w:r w:rsidR="00CD094F">
        <w:t xml:space="preserve">clients et de commande de </w:t>
      </w:r>
      <w:r>
        <w:t>pièces.</w:t>
      </w:r>
    </w:p>
    <w:p w14:paraId="3EC99234" w14:textId="538DD7F6" w:rsidR="00E136BC" w:rsidRDefault="00E136BC" w:rsidP="00E136BC">
      <w:pPr>
        <w:pStyle w:val="Titredecouverture1"/>
      </w:pPr>
      <w:r>
        <w:t>Description</w:t>
      </w:r>
      <w:r w:rsidR="00C53863">
        <w:t xml:space="preserve"> CL-</w:t>
      </w:r>
      <w:r>
        <w:t>Classes</w:t>
      </w:r>
      <w:r w:rsidR="00C53863">
        <w:t xml:space="preserve">, DP-Data </w:t>
      </w:r>
      <w:proofErr w:type="spellStart"/>
      <w:r w:rsidR="00C53863">
        <w:t>property</w:t>
      </w:r>
      <w:proofErr w:type="spellEnd"/>
      <w:r w:rsidR="00C53863">
        <w:t xml:space="preserve">, OP-Object </w:t>
      </w:r>
      <w:proofErr w:type="spellStart"/>
      <w:r w:rsidR="00C53863">
        <w:t>property</w:t>
      </w:r>
      <w:proofErr w:type="spellEnd"/>
    </w:p>
    <w:p w14:paraId="1B2386D4" w14:textId="034EFBA2" w:rsidR="008C7614" w:rsidRDefault="00C53863" w:rsidP="00E4017E">
      <w:r>
        <w:t>CL-</w:t>
      </w:r>
      <w:r w:rsidR="00E136BC">
        <w:t xml:space="preserve">Parts : classe </w:t>
      </w:r>
      <w:r w:rsidR="00701717">
        <w:t>représentant</w:t>
      </w:r>
      <w:r w:rsidR="00E136BC">
        <w:t xml:space="preserve"> les pièces d’une machine / produit.</w:t>
      </w:r>
    </w:p>
    <w:p w14:paraId="382B091F" w14:textId="2B73CADA" w:rsidR="008C7614" w:rsidRDefault="00C53863" w:rsidP="008C7614">
      <w:pPr>
        <w:ind w:firstLine="720"/>
      </w:pPr>
      <w:r>
        <w:t>DP-</w:t>
      </w:r>
      <w:proofErr w:type="spellStart"/>
      <w:r w:rsidR="00E4017E">
        <w:t>PartsNumber</w:t>
      </w:r>
      <w:proofErr w:type="spellEnd"/>
      <w:r w:rsidR="00E4017E">
        <w:t> : le numéro de pièce</w:t>
      </w:r>
      <w:r w:rsidR="00E4017E">
        <w:br/>
      </w:r>
      <w:r w:rsidR="00E4017E">
        <w:tab/>
      </w:r>
      <w:r>
        <w:t>DP-</w:t>
      </w:r>
      <w:proofErr w:type="spellStart"/>
      <w:r w:rsidR="00E4017E">
        <w:t>Criticity</w:t>
      </w:r>
      <w:proofErr w:type="spellEnd"/>
      <w:r w:rsidR="00E4017E">
        <w:t> : la criticité de la pièce, 3 nécessite la présence d’un technicien en</w:t>
      </w:r>
      <w:r w:rsidR="00E4017E">
        <w:br/>
        <w:t xml:space="preserve">                             cas de réparation.</w:t>
      </w:r>
      <w:r w:rsidR="00E4017E">
        <w:br/>
        <w:t xml:space="preserve">            </w:t>
      </w:r>
      <w:r>
        <w:t>DP-</w:t>
      </w:r>
      <w:r w:rsidR="00E4017E">
        <w:t>Price : prix de la pièce</w:t>
      </w:r>
    </w:p>
    <w:p w14:paraId="1EA47ACE" w14:textId="4DABC3C9" w:rsidR="00E136BC" w:rsidRDefault="008C7614" w:rsidP="00E4017E">
      <w:r>
        <w:tab/>
        <w:t>O</w:t>
      </w:r>
      <w:r w:rsidR="00C53863">
        <w:t>P</w:t>
      </w:r>
      <w:r>
        <w:t>-</w:t>
      </w:r>
      <w:proofErr w:type="spellStart"/>
      <w:r>
        <w:t>Part_of</w:t>
      </w:r>
      <w:proofErr w:type="spellEnd"/>
      <w:r>
        <w:t> : une pièce fait partie d’un</w:t>
      </w:r>
      <w:r w:rsidR="00DF7EAF">
        <w:t xml:space="preserve">e commande et/ou d’un </w:t>
      </w:r>
      <w:r>
        <w:t xml:space="preserve">produit </w:t>
      </w:r>
      <w:r w:rsidR="00E4017E">
        <w:tab/>
      </w:r>
    </w:p>
    <w:p w14:paraId="7D366D4F" w14:textId="5182E0A4" w:rsidR="00E4017E" w:rsidRDefault="00C53863" w:rsidP="00E136BC">
      <w:r>
        <w:t>CL-</w:t>
      </w:r>
      <w:r w:rsidR="00E4017E">
        <w:t>Product</w:t>
      </w:r>
      <w:r w:rsidR="00E136BC">
        <w:t> : une machine installée chez un client.</w:t>
      </w:r>
      <w:r w:rsidR="00E4017E">
        <w:br/>
      </w:r>
      <w:r w:rsidR="00E4017E">
        <w:tab/>
      </w:r>
      <w:r>
        <w:t>DP-</w:t>
      </w:r>
      <w:proofErr w:type="spellStart"/>
      <w:r w:rsidR="00E4017E">
        <w:t>ProductNumber</w:t>
      </w:r>
      <w:proofErr w:type="spellEnd"/>
      <w:r w:rsidR="00E4017E">
        <w:t> : numéro machine</w:t>
      </w:r>
      <w:r w:rsidR="00E4017E">
        <w:br/>
      </w:r>
      <w:r w:rsidR="00E4017E">
        <w:tab/>
      </w:r>
      <w:r>
        <w:t>DP-</w:t>
      </w:r>
      <w:r w:rsidR="00E4017E">
        <w:t>Description : type de machine</w:t>
      </w:r>
    </w:p>
    <w:p w14:paraId="24F0DFA0" w14:textId="51CAB80C" w:rsidR="00DF7EAF" w:rsidRDefault="00DF7EAF" w:rsidP="00E136BC">
      <w:r>
        <w:tab/>
        <w:t>OP-</w:t>
      </w:r>
      <w:proofErr w:type="spellStart"/>
      <w:r>
        <w:t>Belongs_to</w:t>
      </w:r>
      <w:proofErr w:type="spellEnd"/>
      <w:r>
        <w:t> : un pro</w:t>
      </w:r>
      <w:r w:rsidR="00BE76DA">
        <w:t>d</w:t>
      </w:r>
      <w:r>
        <w:t>uit appartient à un client</w:t>
      </w:r>
    </w:p>
    <w:p w14:paraId="4CA4ED1B" w14:textId="0EF422CB" w:rsidR="00E136BC" w:rsidRDefault="00C53863" w:rsidP="00E136BC">
      <w:r>
        <w:t>CL-</w:t>
      </w:r>
      <w:r w:rsidR="00E136BC">
        <w:t xml:space="preserve">Customer : classe des clients </w:t>
      </w:r>
      <w:r w:rsidR="00E4017E">
        <w:t>possédant</w:t>
      </w:r>
      <w:r w:rsidR="00E136BC">
        <w:t xml:space="preserve"> une machine</w:t>
      </w:r>
      <w:r w:rsidR="00E4017E">
        <w:br/>
      </w:r>
      <w:r w:rsidR="00E4017E">
        <w:tab/>
      </w:r>
      <w:r>
        <w:t>DP-</w:t>
      </w:r>
      <w:proofErr w:type="spellStart"/>
      <w:r w:rsidR="00E4017E">
        <w:t>IdCustomer</w:t>
      </w:r>
      <w:proofErr w:type="spellEnd"/>
      <w:r w:rsidR="00E4017E">
        <w:t> : numéro client</w:t>
      </w:r>
      <w:r w:rsidR="00E4017E">
        <w:br/>
      </w:r>
      <w:r w:rsidR="00E4017E">
        <w:tab/>
      </w:r>
      <w:r>
        <w:t>DP-</w:t>
      </w:r>
      <w:r w:rsidR="00E4017E">
        <w:t>Name : nom du client</w:t>
      </w:r>
    </w:p>
    <w:p w14:paraId="46E781C3" w14:textId="4087951D" w:rsidR="00DF7EAF" w:rsidRDefault="00DF7EAF" w:rsidP="00E136BC">
      <w:r>
        <w:tab/>
        <w:t>OP-</w:t>
      </w:r>
      <w:proofErr w:type="spellStart"/>
      <w:r>
        <w:t>Orderd</w:t>
      </w:r>
      <w:proofErr w:type="spellEnd"/>
      <w:r>
        <w:t> : un client passe une commande</w:t>
      </w:r>
      <w:r>
        <w:br/>
      </w:r>
      <w:r>
        <w:tab/>
        <w:t>OP-</w:t>
      </w:r>
      <w:proofErr w:type="spellStart"/>
      <w:r>
        <w:t>Request</w:t>
      </w:r>
      <w:proofErr w:type="spellEnd"/>
      <w:r>
        <w:t> : un client demande un service</w:t>
      </w:r>
    </w:p>
    <w:p w14:paraId="5722B6C5" w14:textId="2C7047FD" w:rsidR="00E136BC" w:rsidRDefault="00C53863" w:rsidP="00E136BC">
      <w:r>
        <w:t>CL-</w:t>
      </w:r>
      <w:proofErr w:type="spellStart"/>
      <w:r w:rsidR="00E136BC">
        <w:t>Order</w:t>
      </w:r>
      <w:proofErr w:type="spellEnd"/>
      <w:r w:rsidR="00E136BC">
        <w:t> : classe des commandes de pièces</w:t>
      </w:r>
      <w:r w:rsidR="00E4017E">
        <w:br/>
      </w:r>
      <w:r w:rsidR="00E4017E">
        <w:tab/>
      </w:r>
      <w:r>
        <w:t>DP-</w:t>
      </w:r>
      <w:proofErr w:type="spellStart"/>
      <w:r w:rsidR="00E4017E">
        <w:t>OrderNumber</w:t>
      </w:r>
      <w:proofErr w:type="spellEnd"/>
      <w:r w:rsidR="00E4017E">
        <w:t> : numéro de l’ordre</w:t>
      </w:r>
      <w:r w:rsidR="00E4017E">
        <w:br/>
      </w:r>
      <w:r w:rsidR="00E4017E">
        <w:tab/>
      </w:r>
      <w:r>
        <w:t>DP-</w:t>
      </w:r>
      <w:proofErr w:type="spellStart"/>
      <w:r w:rsidR="00E4017E">
        <w:t>CreationDate</w:t>
      </w:r>
      <w:proofErr w:type="spellEnd"/>
      <w:r w:rsidR="00E4017E">
        <w:t> : date de création de l’ordre</w:t>
      </w:r>
    </w:p>
    <w:p w14:paraId="6A866F34" w14:textId="3E80D95E" w:rsidR="00DF7EAF" w:rsidRDefault="00DF7EAF" w:rsidP="00E136BC">
      <w:r>
        <w:tab/>
        <w:t>OP-Need : une commande à besoin d’un technicien sur place</w:t>
      </w:r>
    </w:p>
    <w:p w14:paraId="77644674" w14:textId="701FCBCE" w:rsidR="00E4017E" w:rsidRDefault="00C53863" w:rsidP="00E136BC">
      <w:r>
        <w:t>CL-</w:t>
      </w:r>
      <w:r w:rsidR="00E136BC">
        <w:t xml:space="preserve">Service : classe des services disponibles </w:t>
      </w:r>
      <w:r w:rsidR="00E4017E">
        <w:br/>
      </w:r>
      <w:r w:rsidR="00E4017E">
        <w:tab/>
      </w:r>
      <w:r>
        <w:t>DP-</w:t>
      </w:r>
      <w:r w:rsidR="00E4017E">
        <w:t xml:space="preserve">Type : type du </w:t>
      </w:r>
      <w:r w:rsidR="007C38E9">
        <w:t>service,</w:t>
      </w:r>
      <w:r w:rsidR="00E4017E">
        <w:t xml:space="preserve"> dépannage ou maintenance</w:t>
      </w:r>
      <w:r w:rsidR="00E4017E">
        <w:br/>
      </w:r>
      <w:r w:rsidR="00E4017E">
        <w:tab/>
      </w:r>
      <w:r>
        <w:t>DP-</w:t>
      </w:r>
      <w:r w:rsidR="00E4017E">
        <w:t>Price : prix du service</w:t>
      </w:r>
    </w:p>
    <w:p w14:paraId="0EDA83D1" w14:textId="10BDAD62" w:rsidR="00DF7EAF" w:rsidRDefault="00DF7EAF" w:rsidP="00E136BC">
      <w:r>
        <w:tab/>
        <w:t>OP-</w:t>
      </w:r>
      <w:proofErr w:type="spellStart"/>
      <w:r>
        <w:t>IsProposed</w:t>
      </w:r>
      <w:proofErr w:type="spellEnd"/>
      <w:r w:rsidR="001A5515">
        <w:t> : un service est proposé au client</w:t>
      </w:r>
    </w:p>
    <w:p w14:paraId="2EDF19BC" w14:textId="57B14B70" w:rsidR="00E136BC" w:rsidRDefault="00C53863" w:rsidP="00E136BC">
      <w:r>
        <w:t>CL-</w:t>
      </w:r>
      <w:r w:rsidR="00E136BC">
        <w:t xml:space="preserve">Person : classe représentant une </w:t>
      </w:r>
      <w:r w:rsidR="00701717">
        <w:t>personne</w:t>
      </w:r>
      <w:r w:rsidR="00E136BC">
        <w:t>.</w:t>
      </w:r>
    </w:p>
    <w:p w14:paraId="47A7E26D" w14:textId="3943DDA6" w:rsidR="001A5515" w:rsidRDefault="001A5515" w:rsidP="00E136BC">
      <w:r>
        <w:tab/>
        <w:t>OP-</w:t>
      </w:r>
      <w:proofErr w:type="spellStart"/>
      <w:r>
        <w:t>Work_for</w:t>
      </w:r>
      <w:proofErr w:type="spellEnd"/>
      <w:r>
        <w:t> : une personne travaille pour une organisation</w:t>
      </w:r>
    </w:p>
    <w:p w14:paraId="1A84BEAC" w14:textId="63A5FAA4" w:rsidR="00E136BC" w:rsidRDefault="00C53863" w:rsidP="00E136BC">
      <w:r>
        <w:t>CL-</w:t>
      </w:r>
      <w:r w:rsidR="00E136BC">
        <w:t xml:space="preserve">FST :  class Field Service </w:t>
      </w:r>
      <w:proofErr w:type="spellStart"/>
      <w:r w:rsidR="00E136BC">
        <w:t>Technician</w:t>
      </w:r>
      <w:proofErr w:type="spellEnd"/>
      <w:r w:rsidR="00E136BC">
        <w:t xml:space="preserve"> représente une sous classe de personne qui sont les techniciens externes.</w:t>
      </w:r>
      <w:r w:rsidR="00E4017E">
        <w:br/>
      </w:r>
      <w:r w:rsidR="00E4017E">
        <w:tab/>
      </w:r>
      <w:r>
        <w:t>DP-</w:t>
      </w:r>
      <w:proofErr w:type="spellStart"/>
      <w:r w:rsidR="00E4017E">
        <w:t>IdPersonnel</w:t>
      </w:r>
      <w:proofErr w:type="spellEnd"/>
      <w:r w:rsidR="00E4017E">
        <w:t> : identifiant du technicien</w:t>
      </w:r>
      <w:r w:rsidR="00E4017E">
        <w:br/>
      </w:r>
      <w:r w:rsidR="00E4017E">
        <w:tab/>
      </w:r>
      <w:r>
        <w:t>DP-</w:t>
      </w:r>
      <w:r w:rsidR="00E4017E">
        <w:t>Name : nom et prénom du technicien</w:t>
      </w:r>
    </w:p>
    <w:p w14:paraId="718D44F6" w14:textId="4A917B60" w:rsidR="00BE76DA" w:rsidRDefault="00BE76DA" w:rsidP="00BE76DA">
      <w:pPr>
        <w:ind w:left="720"/>
      </w:pPr>
      <w:r>
        <w:lastRenderedPageBreak/>
        <w:t>OP-</w:t>
      </w:r>
      <w:proofErr w:type="spellStart"/>
      <w:r>
        <w:t>Travel_for</w:t>
      </w:r>
      <w:proofErr w:type="spellEnd"/>
      <w:r>
        <w:t> : un technicien voyage pour une société/compagnie</w:t>
      </w:r>
      <w:r>
        <w:br/>
        <w:t>OP-</w:t>
      </w:r>
      <w:proofErr w:type="spellStart"/>
      <w:r>
        <w:t>Travel_for</w:t>
      </w:r>
      <w:proofErr w:type="spellEnd"/>
      <w:r>
        <w:t xml:space="preserve"> est une sous propriété de OP-</w:t>
      </w:r>
      <w:proofErr w:type="spellStart"/>
      <w:r>
        <w:t>Work_for</w:t>
      </w:r>
      <w:proofErr w:type="spellEnd"/>
    </w:p>
    <w:p w14:paraId="04A0DD29" w14:textId="630A034C" w:rsidR="00E136BC" w:rsidRDefault="00C53863" w:rsidP="00E136BC">
      <w:r>
        <w:t>CL-</w:t>
      </w:r>
      <w:r w:rsidR="00E136BC">
        <w:t>Organisation : classe représentant une organisation</w:t>
      </w:r>
    </w:p>
    <w:p w14:paraId="0E57CC5F" w14:textId="440A8F66" w:rsidR="00D21BDB" w:rsidRDefault="00C53863" w:rsidP="00E4017E">
      <w:r>
        <w:t>CL-</w:t>
      </w:r>
      <w:proofErr w:type="spellStart"/>
      <w:r w:rsidR="00E136BC">
        <w:t>Company</w:t>
      </w:r>
      <w:proofErr w:type="spellEnd"/>
      <w:r w:rsidR="00E136BC">
        <w:t xml:space="preserve"> : classe </w:t>
      </w:r>
      <w:proofErr w:type="spellStart"/>
      <w:r w:rsidR="00BE76DA">
        <w:t>Company</w:t>
      </w:r>
      <w:proofErr w:type="spellEnd"/>
      <w:r w:rsidR="00BE76DA">
        <w:t xml:space="preserve"> est une sous-classe de </w:t>
      </w:r>
      <w:proofErr w:type="spellStart"/>
      <w:r w:rsidR="00BE76DA">
        <w:t>Organsisation</w:t>
      </w:r>
      <w:proofErr w:type="spellEnd"/>
      <w:r w:rsidR="00BE76DA">
        <w:t xml:space="preserve"> et </w:t>
      </w:r>
      <w:r w:rsidR="00E136BC">
        <w:t>représentant</w:t>
      </w:r>
      <w:r w:rsidR="00BE76DA">
        <w:t>e</w:t>
      </w:r>
      <w:r w:rsidR="00E136BC">
        <w:t xml:space="preserve"> les sociétés locales</w:t>
      </w:r>
      <w:r w:rsidR="00E4017E">
        <w:br/>
      </w:r>
      <w:r w:rsidR="00E4017E">
        <w:tab/>
      </w:r>
      <w:r>
        <w:t>DP-</w:t>
      </w:r>
      <w:r w:rsidR="00E4017E">
        <w:t>Localisation : pays de localisation de la société</w:t>
      </w:r>
      <w:r w:rsidR="00E4017E">
        <w:br/>
      </w:r>
      <w:r w:rsidR="00E4017E">
        <w:tab/>
      </w:r>
      <w:r>
        <w:t>DP-</w:t>
      </w:r>
      <w:r w:rsidR="00E4017E">
        <w:t>Name : nom de la société</w:t>
      </w:r>
    </w:p>
    <w:p w14:paraId="642C075C" w14:textId="4555447A" w:rsidR="00BE76DA" w:rsidRDefault="00BE76DA" w:rsidP="00E4017E">
      <w:r>
        <w:tab/>
        <w:t>OP-Serves : la compagnie sert un ou plusieurs clients</w:t>
      </w:r>
    </w:p>
    <w:p w14:paraId="490240D3" w14:textId="77777777" w:rsidR="00BE76DA" w:rsidRDefault="00BE76DA">
      <w:pPr>
        <w:rPr>
          <w:rFonts w:asciiTheme="majorHAnsi" w:hAnsiTheme="majorHAnsi"/>
          <w:b/>
          <w:bCs/>
          <w:sz w:val="72"/>
          <w:szCs w:val="18"/>
        </w:rPr>
      </w:pPr>
      <w:r>
        <w:br w:type="page"/>
      </w:r>
    </w:p>
    <w:p w14:paraId="32073143" w14:textId="20ADDCF4" w:rsidR="00E4017E" w:rsidRDefault="00D21BDB" w:rsidP="00D21BDB">
      <w:pPr>
        <w:pStyle w:val="Titre1"/>
      </w:pPr>
      <w:bookmarkStart w:id="3" w:name="_Toc42329799"/>
      <w:r>
        <w:lastRenderedPageBreak/>
        <w:t>Graphe RDFS</w:t>
      </w:r>
      <w:bookmarkEnd w:id="3"/>
    </w:p>
    <w:p w14:paraId="655C18D2" w14:textId="3D4BD118" w:rsidR="00E4017E" w:rsidRDefault="00E4017E" w:rsidP="00E136BC"/>
    <w:p w14:paraId="7525E100" w14:textId="1699EFD3" w:rsidR="005A5135" w:rsidRDefault="00D21BDB">
      <w:r w:rsidRPr="00D21BDB">
        <w:drawing>
          <wp:anchor distT="0" distB="0" distL="114300" distR="114300" simplePos="0" relativeHeight="251664384" behindDoc="0" locked="0" layoutInCell="1" allowOverlap="1" wp14:anchorId="0F8ABB3F" wp14:editId="391E4183">
            <wp:simplePos x="0" y="0"/>
            <wp:positionH relativeFrom="column">
              <wp:posOffset>-1319530</wp:posOffset>
            </wp:positionH>
            <wp:positionV relativeFrom="paragraph">
              <wp:posOffset>980440</wp:posOffset>
            </wp:positionV>
            <wp:extent cx="8138160" cy="5342255"/>
            <wp:effectExtent l="7302" t="0" r="3493" b="3492"/>
            <wp:wrapThrough wrapText="bothSides">
              <wp:wrapPolygon edited="0">
                <wp:start x="21581" y="-30"/>
                <wp:lineTo x="41" y="-30"/>
                <wp:lineTo x="41" y="21537"/>
                <wp:lineTo x="21581" y="21537"/>
                <wp:lineTo x="21581" y="-3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3816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135">
        <w:br w:type="page"/>
      </w:r>
    </w:p>
    <w:p w14:paraId="43C6D33D" w14:textId="0C710823" w:rsidR="00D21BDB" w:rsidRPr="00D21BDB" w:rsidRDefault="00D21BDB" w:rsidP="00D21BDB">
      <w:pPr>
        <w:pStyle w:val="Titre1"/>
      </w:pPr>
      <w:bookmarkStart w:id="4" w:name="_Toc42329800"/>
      <w:r w:rsidRPr="00D21BDB">
        <w:lastRenderedPageBreak/>
        <w:t>Graphe RDFS &amp; RDF</w:t>
      </w:r>
      <w:bookmarkEnd w:id="4"/>
      <w:r w:rsidRPr="00D21BDB">
        <w:t xml:space="preserve"> </w:t>
      </w:r>
    </w:p>
    <w:p w14:paraId="6751EFC5" w14:textId="048DCE15" w:rsidR="00D21BDB" w:rsidRDefault="00D21BDB">
      <w:pPr>
        <w:rPr>
          <w:rFonts w:ascii="Calibri-Light" w:hAnsi="Calibri-Light"/>
          <w:color w:val="2F5496"/>
          <w:sz w:val="32"/>
          <w:szCs w:val="32"/>
        </w:rPr>
      </w:pPr>
      <w:r w:rsidRPr="00D21BDB">
        <w:rPr>
          <w:rFonts w:ascii="Calibri-Light" w:hAnsi="Calibri-Light"/>
          <w:color w:val="2F5496"/>
          <w:sz w:val="32"/>
          <w:szCs w:val="32"/>
        </w:rPr>
        <w:drawing>
          <wp:inline distT="0" distB="0" distL="0" distR="0" wp14:anchorId="4F27BF24" wp14:editId="21E68EA7">
            <wp:extent cx="7329805" cy="6013082"/>
            <wp:effectExtent l="0" t="8255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56396" cy="60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-Light" w:hAnsi="Calibri-Light"/>
          <w:color w:val="2F5496"/>
          <w:sz w:val="32"/>
          <w:szCs w:val="32"/>
        </w:rPr>
        <w:br w:type="page"/>
      </w:r>
    </w:p>
    <w:p w14:paraId="09DC563C" w14:textId="77777777" w:rsidR="00865FAD" w:rsidRDefault="00865FAD" w:rsidP="00865FAD">
      <w:pPr>
        <w:pStyle w:val="Titre1"/>
      </w:pPr>
      <w:bookmarkStart w:id="5" w:name="_Toc42329801"/>
      <w:r w:rsidRPr="00672BEA">
        <w:lastRenderedPageBreak/>
        <w:t>Concept d’inférence</w:t>
      </w:r>
      <w:bookmarkEnd w:id="5"/>
    </w:p>
    <w:p w14:paraId="64E4E42E" w14:textId="77777777" w:rsidR="00865FAD" w:rsidRDefault="00865FAD" w:rsidP="00865FAD">
      <w:r>
        <w:t>Un concept d’inférence peut être utilisé entre la classe Product est la classe Parts. Sachant que la propriété objet « </w:t>
      </w:r>
      <w:proofErr w:type="spellStart"/>
      <w:r>
        <w:t>Part_of</w:t>
      </w:r>
      <w:proofErr w:type="spellEnd"/>
      <w:r>
        <w:t> » lie la classe Parts à Product, on peut en déduire par inférence la liste des Parts d’un Product.</w:t>
      </w:r>
    </w:p>
    <w:p w14:paraId="3C12B53E" w14:textId="77777777" w:rsidR="00865FAD" w:rsidRDefault="00865FAD" w:rsidP="00865FAD">
      <w:r w:rsidRPr="000C230D">
        <w:drawing>
          <wp:inline distT="0" distB="0" distL="0" distR="0" wp14:anchorId="402839F5" wp14:editId="62444E3C">
            <wp:extent cx="5759450" cy="10115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E105" w14:textId="77777777" w:rsidR="00865FAD" w:rsidRDefault="00865FAD" w:rsidP="00865FAD">
      <w:r>
        <w:t xml:space="preserve">Ce type d’inférence limite le nombre de propriété objet et rend le graphe </w:t>
      </w:r>
      <w:proofErr w:type="spellStart"/>
      <w:r>
        <w:t>RDFs</w:t>
      </w:r>
      <w:proofErr w:type="spellEnd"/>
      <w:r>
        <w:t>/RDF plus simple à la lecture.</w:t>
      </w:r>
    </w:p>
    <w:p w14:paraId="37B71D25" w14:textId="711C25BB" w:rsidR="00865FAD" w:rsidRDefault="00865FAD" w:rsidP="00865FAD">
      <w:pPr>
        <w:pStyle w:val="Titre1"/>
      </w:pPr>
      <w:bookmarkStart w:id="6" w:name="_Toc42329802"/>
      <w:r w:rsidRPr="00865FAD">
        <w:t>Modélisation avec Protégé</w:t>
      </w:r>
      <w:bookmarkEnd w:id="6"/>
    </w:p>
    <w:p w14:paraId="561F45A8" w14:textId="126ADDE3" w:rsidR="000C230D" w:rsidRDefault="00865FAD" w:rsidP="000C230D">
      <w:r>
        <w:t xml:space="preserve">Voir fichier </w:t>
      </w:r>
      <w:proofErr w:type="spellStart"/>
      <w:r>
        <w:t>ontology.owl</w:t>
      </w:r>
      <w:proofErr w:type="spellEnd"/>
    </w:p>
    <w:p w14:paraId="28CF08BC" w14:textId="72D15797" w:rsidR="00865FAD" w:rsidRDefault="00865FAD" w:rsidP="00865FAD">
      <w:pPr>
        <w:pStyle w:val="Titre1"/>
      </w:pPr>
      <w:bookmarkStart w:id="7" w:name="_Toc42329803"/>
      <w:r w:rsidRPr="00865FAD">
        <w:t xml:space="preserve">Implémentation </w:t>
      </w:r>
      <w:r>
        <w:t>avec RDF4j</w:t>
      </w:r>
      <w:bookmarkEnd w:id="7"/>
    </w:p>
    <w:p w14:paraId="641A3F94" w14:textId="176C5660" w:rsidR="00865FAD" w:rsidRDefault="00865FAD" w:rsidP="00865FAD">
      <w:r>
        <w:t>Voir mini-projet java</w:t>
      </w:r>
    </w:p>
    <w:p w14:paraId="25D8D1E2" w14:textId="222C45C1" w:rsidR="00865FAD" w:rsidRPr="00865FAD" w:rsidRDefault="00865FAD" w:rsidP="00865FAD">
      <w:pPr>
        <w:pStyle w:val="Titre1"/>
      </w:pPr>
      <w:bookmarkStart w:id="8" w:name="_Toc42329804"/>
      <w:r w:rsidRPr="00865FAD">
        <w:t>Conception des requêtes</w:t>
      </w:r>
      <w:bookmarkEnd w:id="8"/>
    </w:p>
    <w:p w14:paraId="79068064" w14:textId="77777777" w:rsidR="00DC57A4" w:rsidRDefault="00865FAD" w:rsidP="00672BEA">
      <w:bookmarkStart w:id="9" w:name="_Toc42329805"/>
      <w:r w:rsidRPr="003B21EF">
        <w:rPr>
          <w:rStyle w:val="Titre2Car"/>
        </w:rPr>
        <w:t>Requête 1</w:t>
      </w:r>
      <w:bookmarkEnd w:id="9"/>
      <w:r>
        <w:t xml:space="preserve"> : </w:t>
      </w:r>
      <w:r w:rsidRPr="00865FAD">
        <w:t xml:space="preserve">Liste des ressources de type parts dont le prix est supérieur à </w:t>
      </w:r>
      <w:proofErr w:type="gramStart"/>
      <w:r w:rsidRPr="00865FAD">
        <w:t>10 ,</w:t>
      </w:r>
      <w:proofErr w:type="gramEnd"/>
      <w:r w:rsidRPr="00865FAD">
        <w:t xml:space="preserve"> par ordre descendant</w:t>
      </w:r>
      <w:r>
        <w:t xml:space="preserve">. Permet </w:t>
      </w:r>
      <w:r w:rsidR="00DC57A4">
        <w:t xml:space="preserve">par exemple </w:t>
      </w:r>
      <w:r>
        <w:t>d’identifier des pièces</w:t>
      </w:r>
      <w:r w:rsidR="00DC57A4">
        <w:t xml:space="preserve"> à coût élevé.</w:t>
      </w:r>
    </w:p>
    <w:p w14:paraId="04FB28A1" w14:textId="590C588B" w:rsidR="00672BEA" w:rsidRPr="00672BEA" w:rsidRDefault="00DC57A4" w:rsidP="00672BEA">
      <w:r w:rsidRPr="00DC57A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79B6E" wp14:editId="3A0B828A">
                <wp:simplePos x="0" y="0"/>
                <wp:positionH relativeFrom="column">
                  <wp:posOffset>0</wp:posOffset>
                </wp:positionH>
                <wp:positionV relativeFrom="paragraph">
                  <wp:posOffset>447675</wp:posOffset>
                </wp:positionV>
                <wp:extent cx="1121306" cy="390402"/>
                <wp:effectExtent l="0" t="0" r="22225" b="10160"/>
                <wp:wrapNone/>
                <wp:docPr id="98" name="Rectangle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E7C80A-5B75-4BCB-B573-6558970543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306" cy="390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EB6D" w14:textId="4CC99F4D" w:rsidR="008C7614" w:rsidRPr="00DC57A4" w:rsidRDefault="008C7614" w:rsidP="00DC57A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CH"/>
                              </w:rPr>
                            </w:pPr>
                            <w:proofErr w:type="gramStart"/>
                            <w:r>
                              <w:rPr>
                                <w:rFonts w:hAnsi="Calibri Light"/>
                                <w:color w:val="FFFFFF" w:themeColor="light1"/>
                                <w:kern w:val="24"/>
                                <w:lang w:val="fr-CH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rFonts w:hAnsi="Calibri Light"/>
                                <w:color w:val="FFFFFF" w:themeColor="light1"/>
                                <w:kern w:val="24"/>
                                <w:lang w:val="fr-CH"/>
                              </w:rPr>
                              <w:t>price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6479B6E" id="Rectangle 97" o:spid="_x0000_s1035" style="position:absolute;margin-left:0;margin-top:35.25pt;width:88.3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" fillcolor="#ffc000 [3207]" strokecolor="#7f5f00 [1607]" strokeweight="1pt">
                <v:textbox>
                  <w:txbxContent>
                    <w:p w14:paraId="1657EB6D" w14:textId="4CC99F4D" w:rsidR="008C7614" w:rsidRPr="00DC57A4" w:rsidRDefault="008C7614" w:rsidP="00DC57A4">
                      <w:pPr>
                        <w:jc w:val="center"/>
                        <w:rPr>
                          <w:sz w:val="24"/>
                          <w:szCs w:val="24"/>
                          <w:lang w:val="fr-CH"/>
                        </w:rPr>
                      </w:pPr>
                      <w:proofErr w:type="gramStart"/>
                      <w:r>
                        <w:rPr>
                          <w:rFonts w:hAnsi="Calibri Light"/>
                          <w:color w:val="FFFFFF" w:themeColor="light1"/>
                          <w:kern w:val="24"/>
                          <w:lang w:val="fr-CH"/>
                        </w:rPr>
                        <w:t>?</w:t>
                      </w:r>
                      <w:proofErr w:type="spellStart"/>
                      <w:r>
                        <w:rPr>
                          <w:rFonts w:hAnsi="Calibri Light"/>
                          <w:color w:val="FFFFFF" w:themeColor="light1"/>
                          <w:kern w:val="24"/>
                          <w:lang w:val="fr-CH"/>
                        </w:rPr>
                        <w:t>price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65FAD">
        <w:t xml:space="preserve">  </w:t>
      </w:r>
    </w:p>
    <w:p w14:paraId="548371F9" w14:textId="08262A25" w:rsidR="00D21BDB" w:rsidRDefault="009B26A3">
      <w:pPr>
        <w:rPr>
          <w:rFonts w:ascii="Calibri-Light" w:hAnsi="Calibri-Light"/>
          <w:color w:val="2F5496"/>
          <w:sz w:val="32"/>
          <w:szCs w:val="32"/>
        </w:rPr>
      </w:pPr>
      <w:r w:rsidRPr="00DC57A4">
        <w:rPr>
          <w:rFonts w:ascii="Calibri-Light" w:hAnsi="Calibri-Light"/>
          <w:color w:val="2F549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B77A0" wp14:editId="1392F31A">
                <wp:simplePos x="0" y="0"/>
                <wp:positionH relativeFrom="column">
                  <wp:posOffset>2917190</wp:posOffset>
                </wp:positionH>
                <wp:positionV relativeFrom="paragraph">
                  <wp:posOffset>631825</wp:posOffset>
                </wp:positionV>
                <wp:extent cx="495649" cy="276999"/>
                <wp:effectExtent l="0" t="0" r="0" b="0"/>
                <wp:wrapNone/>
                <wp:docPr id="12" name="ZoneTexte 1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4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BD0B89" w14:textId="5E0B274D" w:rsidR="008C7614" w:rsidRDefault="008C7614" w:rsidP="009B2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 Light"/>
                                <w:color w:val="000000" w:themeColor="text1"/>
                                <w:kern w:val="24"/>
                              </w:rPr>
                              <w:t>Ex</w:t>
                            </w:r>
                            <w:proofErr w:type="gramStart"/>
                            <w:r>
                              <w:rPr>
                                <w:rFonts w:hAnsi="Calibri Light"/>
                                <w:color w:val="000000" w:themeColor="text1"/>
                                <w:kern w:val="24"/>
                              </w:rPr>
                              <w:t> :</w:t>
                            </w:r>
                            <w:proofErr w:type="spellStart"/>
                            <w:r>
                              <w:rPr>
                                <w:rFonts w:hAnsi="Calibri Light"/>
                                <w:color w:val="000000" w:themeColor="text1"/>
                                <w:kern w:val="24"/>
                              </w:rPr>
                              <w:t>Parts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B77A0" id="ZoneTexte 131" o:spid="_x0000_s1036" type="#_x0000_t202" style="position:absolute;margin-left:229.7pt;margin-top:49.75pt;width:39.05pt;height:21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" filled="f" stroked="f">
                <v:textbox style="mso-fit-shape-to-text:t">
                  <w:txbxContent>
                    <w:p w14:paraId="1DBD0B89" w14:textId="5E0B274D" w:rsidR="008C7614" w:rsidRDefault="008C7614" w:rsidP="009B2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 Light"/>
                          <w:color w:val="000000" w:themeColor="text1"/>
                          <w:kern w:val="24"/>
                        </w:rPr>
                        <w:t>Ex</w:t>
                      </w:r>
                      <w:proofErr w:type="gramStart"/>
                      <w:r>
                        <w:rPr>
                          <w:rFonts w:hAnsi="Calibri Light"/>
                          <w:color w:val="000000" w:themeColor="text1"/>
                          <w:kern w:val="24"/>
                        </w:rPr>
                        <w:t> :</w:t>
                      </w:r>
                      <w:proofErr w:type="spellStart"/>
                      <w:r>
                        <w:rPr>
                          <w:rFonts w:hAnsi="Calibri Light"/>
                          <w:color w:val="000000" w:themeColor="text1"/>
                          <w:kern w:val="24"/>
                        </w:rPr>
                        <w:t>Parts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57A4" w:rsidRPr="00DC57A4">
        <w:rPr>
          <w:rFonts w:ascii="Calibri-Light" w:hAnsi="Calibri-Light"/>
          <w:color w:val="2F549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0E8B2" wp14:editId="3CEAFF14">
                <wp:simplePos x="0" y="0"/>
                <wp:positionH relativeFrom="column">
                  <wp:posOffset>1485900</wp:posOffset>
                </wp:positionH>
                <wp:positionV relativeFrom="paragraph">
                  <wp:posOffset>327660</wp:posOffset>
                </wp:positionV>
                <wp:extent cx="495649" cy="276999"/>
                <wp:effectExtent l="0" t="0" r="0" b="0"/>
                <wp:wrapNone/>
                <wp:docPr id="132" name="ZoneTexte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2F749B-426C-4F4C-8CBB-690206F7AA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4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E39430" w14:textId="0F7F2713" w:rsidR="008C7614" w:rsidRDefault="008C7614" w:rsidP="00DC57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 Light"/>
                                <w:color w:val="000000" w:themeColor="text1"/>
                                <w:kern w:val="24"/>
                              </w:rPr>
                              <w:t>Ex</w:t>
                            </w:r>
                            <w:proofErr w:type="gramStart"/>
                            <w:r>
                              <w:rPr>
                                <w:rFonts w:hAnsi="Calibri Light"/>
                                <w:color w:val="000000" w:themeColor="text1"/>
                                <w:kern w:val="24"/>
                              </w:rPr>
                              <w:t> :Price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0E8B2" id="_x0000_s1037" type="#_x0000_t202" style="position:absolute;margin-left:117pt;margin-top:25.8pt;width:39.05pt;height:21.8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" filled="f" stroked="f">
                <v:textbox style="mso-fit-shape-to-text:t">
                  <w:txbxContent>
                    <w:p w14:paraId="1AE39430" w14:textId="0F7F2713" w:rsidR="008C7614" w:rsidRDefault="008C7614" w:rsidP="00DC57A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 Light"/>
                          <w:color w:val="000000" w:themeColor="text1"/>
                          <w:kern w:val="24"/>
                        </w:rPr>
                        <w:t>Ex</w:t>
                      </w:r>
                      <w:proofErr w:type="gramStart"/>
                      <w:r>
                        <w:rPr>
                          <w:rFonts w:hAnsi="Calibri Light"/>
                          <w:color w:val="000000" w:themeColor="text1"/>
                          <w:kern w:val="24"/>
                        </w:rPr>
                        <w:t> :Price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57A4" w:rsidRPr="00DC57A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FDCCB" wp14:editId="0C8CC775">
                <wp:simplePos x="0" y="0"/>
                <wp:positionH relativeFrom="column">
                  <wp:posOffset>1118870</wp:posOffset>
                </wp:positionH>
                <wp:positionV relativeFrom="paragraph">
                  <wp:posOffset>295910</wp:posOffset>
                </wp:positionV>
                <wp:extent cx="1219200" cy="45719"/>
                <wp:effectExtent l="38100" t="38100" r="19050" b="88265"/>
                <wp:wrapNone/>
                <wp:docPr id="11" name="Connecteur droit avec flèche 10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B1B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3" o:spid="_x0000_s1026" type="#_x0000_t32" style="position:absolute;margin-left:88.1pt;margin-top:23.3pt;width:96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C57A4" w:rsidRPr="00DC57A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5793F" wp14:editId="7B58702A">
                <wp:simplePos x="0" y="0"/>
                <wp:positionH relativeFrom="column">
                  <wp:posOffset>2349500</wp:posOffset>
                </wp:positionH>
                <wp:positionV relativeFrom="paragraph">
                  <wp:posOffset>9525</wp:posOffset>
                </wp:positionV>
                <wp:extent cx="1593130" cy="622169"/>
                <wp:effectExtent l="0" t="0" r="7620" b="6985"/>
                <wp:wrapNone/>
                <wp:docPr id="10" name="Ellips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130" cy="622169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4758" w14:textId="27D18A9D" w:rsidR="008C7614" w:rsidRPr="00DC57A4" w:rsidRDefault="008C7614" w:rsidP="00DC57A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CH"/>
                              </w:rPr>
                            </w:pPr>
                            <w:proofErr w:type="gramStart"/>
                            <w:r>
                              <w:rPr>
                                <w:rFonts w:hAnsi="Calibri Light"/>
                                <w:color w:val="FFFFFF" w:themeColor="light1"/>
                                <w:kern w:val="24"/>
                                <w:lang w:val="fr-CH"/>
                              </w:rPr>
                              <w:t>?parts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455793F" id="Ellipse 3" o:spid="_x0000_s1038" style="position:absolute;margin-left:185pt;margin-top:.75pt;width:125.45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4EBE4758" w14:textId="27D18A9D" w:rsidR="008C7614" w:rsidRPr="00DC57A4" w:rsidRDefault="008C7614" w:rsidP="00DC57A4">
                      <w:pPr>
                        <w:jc w:val="center"/>
                        <w:rPr>
                          <w:sz w:val="24"/>
                          <w:szCs w:val="24"/>
                          <w:lang w:val="fr-CH"/>
                        </w:rPr>
                      </w:pPr>
                      <w:proofErr w:type="gramStart"/>
                      <w:r>
                        <w:rPr>
                          <w:rFonts w:hAnsi="Calibri Light"/>
                          <w:color w:val="FFFFFF" w:themeColor="light1"/>
                          <w:kern w:val="24"/>
                          <w:lang w:val="fr-CH"/>
                        </w:rPr>
                        <w:t>?parts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21BDB">
        <w:rPr>
          <w:rFonts w:ascii="Calibri-Light" w:hAnsi="Calibri-Light"/>
          <w:color w:val="2F5496"/>
          <w:sz w:val="32"/>
          <w:szCs w:val="32"/>
        </w:rPr>
        <w:br w:type="page"/>
      </w:r>
    </w:p>
    <w:p w14:paraId="0B995321" w14:textId="699AC98E" w:rsidR="009B26A3" w:rsidRDefault="009B26A3" w:rsidP="009B26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lastRenderedPageBreak/>
        <w:t>SELECT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?parts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</w:p>
    <w:p w14:paraId="79F5A60A" w14:textId="77777777" w:rsidR="009B26A3" w:rsidRDefault="009B26A3" w:rsidP="009B26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ab/>
        <w:t xml:space="preserve">WHERE { </w:t>
      </w:r>
    </w:p>
    <w:p w14:paraId="4C88E20E" w14:textId="18828CA8" w:rsidR="009B26A3" w:rsidRDefault="009B26A3" w:rsidP="009B26A3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?parts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ex:parts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</w:t>
      </w:r>
      <w:r>
        <w:rPr>
          <w:rFonts w:ascii="Consolas" w:hAnsi="Consolas" w:cs="Consolas"/>
          <w:color w:val="2A00FF"/>
          <w:sz w:val="20"/>
          <w:szCs w:val="20"/>
          <w:lang w:val="fr-CH"/>
        </w:rPr>
        <w:tab/>
      </w:r>
    </w:p>
    <w:p w14:paraId="3A550189" w14:textId="1FF2D1AA" w:rsidR="009B26A3" w:rsidRDefault="009B26A3" w:rsidP="009B26A3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?parts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</w:t>
      </w:r>
    </w:p>
    <w:p w14:paraId="6A28C56D" w14:textId="6DBF5BA9" w:rsidR="009B26A3" w:rsidRDefault="009B26A3" w:rsidP="009B26A3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FILTER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(?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price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&gt; 10)</w:t>
      </w:r>
    </w:p>
    <w:p w14:paraId="392ACC93" w14:textId="67DB9BCD" w:rsidR="009B26A3" w:rsidRDefault="009B26A3" w:rsidP="009B26A3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}</w:t>
      </w:r>
    </w:p>
    <w:p w14:paraId="31F52ADC" w14:textId="41ACAC23" w:rsidR="00D21BDB" w:rsidRDefault="009B26A3" w:rsidP="009B26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ab/>
        <w:t>ORDER BY DESC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(?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price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>)</w:t>
      </w:r>
    </w:p>
    <w:p w14:paraId="18549FDF" w14:textId="0185E9BC" w:rsidR="009B26A3" w:rsidRDefault="009B26A3" w:rsidP="009B26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</w:p>
    <w:p w14:paraId="09647BDC" w14:textId="133725EC" w:rsidR="009B26A3" w:rsidRDefault="009B26A3" w:rsidP="009B26A3">
      <w:proofErr w:type="spellStart"/>
      <w:r w:rsidRPr="009B26A3">
        <w:t>Resultats</w:t>
      </w:r>
      <w:proofErr w:type="spellEnd"/>
      <w:r>
        <w:t> :</w:t>
      </w:r>
    </w:p>
    <w:p w14:paraId="4B435D6E" w14:textId="77777777" w:rsidR="009B26A3" w:rsidRDefault="009B26A3" w:rsidP="009B26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Requète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1 : Liste des ressources pièces dont le prix est &gt; 10</w:t>
      </w:r>
    </w:p>
    <w:p w14:paraId="72641B80" w14:textId="77777777" w:rsidR="009B26A3" w:rsidRDefault="009B26A3" w:rsidP="009B26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fr-CH"/>
        </w:rPr>
        <w:t>Parts_1 = http://MiniProjet-Ontologie/BSA9876"50.5"^^&lt;http://www.w3.org/2001/XMLSchema#double&gt;</w:t>
      </w:r>
    </w:p>
    <w:p w14:paraId="057FF5D7" w14:textId="77777777" w:rsidR="009B26A3" w:rsidRDefault="009B26A3" w:rsidP="009B26A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fr-CH"/>
        </w:rPr>
        <w:t>Parts_2 = http://MiniProjet-Ontologie/BSA5678"30.0"^^&lt;http://www.w3.org/2001/XMLSchema#double&gt;</w:t>
      </w:r>
    </w:p>
    <w:p w14:paraId="45B68043" w14:textId="1906E1CB" w:rsidR="009B26A3" w:rsidRPr="009B26A3" w:rsidRDefault="009B26A3" w:rsidP="009B26A3">
      <w:r>
        <w:rPr>
          <w:rFonts w:ascii="Consolas" w:hAnsi="Consolas" w:cs="Consolas"/>
          <w:color w:val="000000"/>
          <w:sz w:val="20"/>
          <w:szCs w:val="20"/>
          <w:lang w:val="fr-CH"/>
        </w:rPr>
        <w:t>Parts_3 = http://MiniProjet-Ontologie/BSA9876"20.0"^^&lt;http://www.w3.org/2001/XMLSchema#double&gt;</w:t>
      </w:r>
    </w:p>
    <w:p w14:paraId="282D483C" w14:textId="77777777" w:rsidR="00335CE7" w:rsidRDefault="00335CE7" w:rsidP="00E136BC"/>
    <w:p w14:paraId="72D24234" w14:textId="3A59F588" w:rsidR="009B26A3" w:rsidRDefault="009260D1" w:rsidP="00E136BC">
      <w:bookmarkStart w:id="10" w:name="_Toc42329806"/>
      <w:r w:rsidRPr="003B21EF">
        <w:rPr>
          <w:rStyle w:val="Titre2Car"/>
        </w:rPr>
        <w:t>Requête 2</w:t>
      </w:r>
      <w:bookmarkEnd w:id="10"/>
      <w:r w:rsidRPr="009260D1">
        <w:t> :</w:t>
      </w:r>
      <w:r>
        <w:t xml:space="preserve"> </w:t>
      </w:r>
      <w:r w:rsidRPr="009260D1">
        <w:t xml:space="preserve">Donne le nombre de </w:t>
      </w:r>
      <w:r>
        <w:t>société</w:t>
      </w:r>
      <w:r w:rsidRPr="009260D1">
        <w:t xml:space="preserve"> localisée en Suisse et en </w:t>
      </w:r>
      <w:r>
        <w:t>France</w:t>
      </w:r>
    </w:p>
    <w:p w14:paraId="70400AEF" w14:textId="78610F34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SELECT (count (distinct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>) as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countCpn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) </w:t>
      </w:r>
    </w:p>
    <w:p w14:paraId="501756A5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WHERE { </w:t>
      </w:r>
      <w:r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color w:val="000000"/>
          <w:sz w:val="20"/>
          <w:szCs w:val="20"/>
          <w:lang w:val="fr-CH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  </w:t>
      </w:r>
    </w:p>
    <w:p w14:paraId="17016D54" w14:textId="527F36CF" w:rsidR="009260D1" w:rsidRDefault="009260D1" w:rsidP="009260D1">
      <w:pPr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{?x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ex:company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</w:t>
      </w:r>
    </w:p>
    <w:p w14:paraId="5254B23F" w14:textId="77777777" w:rsidR="009260D1" w:rsidRDefault="009260D1" w:rsidP="009260D1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ex:location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'Suisse'}</w:t>
      </w:r>
    </w:p>
    <w:p w14:paraId="42BDA8C8" w14:textId="77777777" w:rsidR="009260D1" w:rsidRDefault="009260D1" w:rsidP="009260D1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   UNION</w:t>
      </w:r>
    </w:p>
    <w:p w14:paraId="19CBDADC" w14:textId="77777777" w:rsidR="009260D1" w:rsidRDefault="009260D1" w:rsidP="009260D1">
      <w:pPr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{?x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ex:location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'France'}</w:t>
      </w:r>
    </w:p>
    <w:p w14:paraId="364EB571" w14:textId="451D9FA2" w:rsidR="009260D1" w:rsidRDefault="009260D1" w:rsidP="009260D1">
      <w:pPr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}</w:t>
      </w:r>
    </w:p>
    <w:p w14:paraId="261716D8" w14:textId="0C097F56" w:rsidR="00335CE7" w:rsidRDefault="00335CE7" w:rsidP="00335CE7">
      <w:proofErr w:type="spellStart"/>
      <w:r w:rsidRPr="009B26A3">
        <w:t>Resultats</w:t>
      </w:r>
      <w:proofErr w:type="spellEnd"/>
      <w:r>
        <w:t xml:space="preserve"> : </w:t>
      </w:r>
    </w:p>
    <w:p w14:paraId="478C0FFA" w14:textId="77777777" w:rsidR="00335CE7" w:rsidRDefault="00335CE7" w:rsidP="00335C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Requète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2 : Nombre de sociétés en Suisse et en France</w:t>
      </w:r>
    </w:p>
    <w:p w14:paraId="6366AF00" w14:textId="634DCF59" w:rsidR="00335CE7" w:rsidRDefault="00335CE7" w:rsidP="00335CE7"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Nombre de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= "2"^^&lt;http://www.w3.org/2001/XMLSchema#integer&gt;</w:t>
      </w:r>
    </w:p>
    <w:p w14:paraId="14E29F53" w14:textId="5506F6D0" w:rsidR="00335CE7" w:rsidRDefault="00335CE7" w:rsidP="009260D1">
      <w:pPr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color w:val="2A00FF"/>
          <w:sz w:val="20"/>
          <w:szCs w:val="20"/>
          <w:lang w:val="fr-CH"/>
        </w:rPr>
      </w:pPr>
    </w:p>
    <w:p w14:paraId="0737643B" w14:textId="77777777" w:rsidR="00335CE7" w:rsidRDefault="00335CE7" w:rsidP="009260D1">
      <w:pPr>
        <w:autoSpaceDE w:val="0"/>
        <w:autoSpaceDN w:val="0"/>
        <w:adjustRightInd w:val="0"/>
        <w:spacing w:after="0"/>
        <w:ind w:left="1440" w:firstLine="720"/>
      </w:pPr>
    </w:p>
    <w:p w14:paraId="668AECE4" w14:textId="495BFA8A" w:rsidR="009260D1" w:rsidRDefault="009260D1" w:rsidP="009260D1">
      <w:bookmarkStart w:id="11" w:name="_Toc42329807"/>
      <w:r w:rsidRPr="003B21EF">
        <w:rPr>
          <w:rStyle w:val="Titre2Car"/>
        </w:rPr>
        <w:t>Requête 3</w:t>
      </w:r>
      <w:bookmarkEnd w:id="11"/>
      <w:r w:rsidRPr="009260D1">
        <w:t> :</w:t>
      </w:r>
      <w:r>
        <w:t xml:space="preserve"> </w:t>
      </w:r>
      <w:r w:rsidRPr="009260D1">
        <w:t>Retourne la liste des description</w:t>
      </w:r>
      <w:r>
        <w:t>s</w:t>
      </w:r>
      <w:r w:rsidRPr="009260D1">
        <w:t xml:space="preserve"> machine qui contiennent la pièce BSA1234</w:t>
      </w:r>
    </w:p>
    <w:p w14:paraId="643630AA" w14:textId="1C23023F" w:rsidR="002777EB" w:rsidRDefault="002777EB" w:rsidP="009260D1">
      <w:r w:rsidRPr="002777EB">
        <w:drawing>
          <wp:inline distT="0" distB="0" distL="0" distR="0" wp14:anchorId="0619E81B" wp14:editId="13B7A1BF">
            <wp:extent cx="5759450" cy="94107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938B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SELECT distinct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?description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</w:p>
    <w:p w14:paraId="3CDD5A1A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WHERE {</w:t>
      </w:r>
    </w:p>
    <w:p w14:paraId="69190F3C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ex:partsNumber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'BSA1234' .</w:t>
      </w:r>
    </w:p>
    <w:p w14:paraId="6CAAFC27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ex:part_of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?y .</w:t>
      </w:r>
    </w:p>
    <w:p w14:paraId="710DD761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?y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ex:description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?description</w:t>
      </w:r>
    </w:p>
    <w:p w14:paraId="733F27F9" w14:textId="011E5084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}</w:t>
      </w:r>
    </w:p>
    <w:p w14:paraId="030384D7" w14:textId="21BFC15A" w:rsidR="009260D1" w:rsidRDefault="009260D1" w:rsidP="009260D1">
      <w:pPr>
        <w:autoSpaceDE w:val="0"/>
        <w:autoSpaceDN w:val="0"/>
        <w:adjustRightInd w:val="0"/>
        <w:spacing w:after="0"/>
      </w:pPr>
    </w:p>
    <w:p w14:paraId="677D3A3F" w14:textId="77777777" w:rsidR="00335CE7" w:rsidRDefault="00335CE7" w:rsidP="00335CE7">
      <w:proofErr w:type="spellStart"/>
      <w:r w:rsidRPr="009B26A3">
        <w:t>Resultats</w:t>
      </w:r>
      <w:proofErr w:type="spellEnd"/>
      <w:r>
        <w:t xml:space="preserve"> : </w:t>
      </w:r>
    </w:p>
    <w:p w14:paraId="1DEF329F" w14:textId="77777777" w:rsidR="00335CE7" w:rsidRDefault="00335CE7" w:rsidP="00335C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Requète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3 : Les machines qui contiennent la pièces BSA1234</w:t>
      </w:r>
    </w:p>
    <w:p w14:paraId="7C75BF3F" w14:textId="77777777" w:rsidR="00335CE7" w:rsidRDefault="00335CE7" w:rsidP="00335C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fr-CH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SPrintera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106 PER"</w:t>
      </w:r>
    </w:p>
    <w:p w14:paraId="5469520A" w14:textId="4C36CAA6" w:rsidR="00335CE7" w:rsidRDefault="00335CE7" w:rsidP="00335CE7">
      <w:pPr>
        <w:autoSpaceDE w:val="0"/>
        <w:autoSpaceDN w:val="0"/>
        <w:adjustRightInd w:val="0"/>
        <w:spacing w:after="0"/>
      </w:pPr>
      <w:r>
        <w:rPr>
          <w:rFonts w:ascii="Consolas" w:hAnsi="Consolas" w:cs="Consolas"/>
          <w:color w:val="000000"/>
          <w:sz w:val="20"/>
          <w:szCs w:val="20"/>
          <w:lang w:val="fr-CH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Masterfoild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254"</w:t>
      </w:r>
    </w:p>
    <w:p w14:paraId="422A7AA4" w14:textId="77777777" w:rsidR="00335CE7" w:rsidRPr="009260D1" w:rsidRDefault="00335CE7" w:rsidP="009260D1">
      <w:pPr>
        <w:autoSpaceDE w:val="0"/>
        <w:autoSpaceDN w:val="0"/>
        <w:adjustRightInd w:val="0"/>
        <w:spacing w:after="0"/>
      </w:pPr>
    </w:p>
    <w:p w14:paraId="7AAEC6F5" w14:textId="0DF77585" w:rsidR="009260D1" w:rsidRDefault="009260D1" w:rsidP="009260D1">
      <w:bookmarkStart w:id="12" w:name="_Toc42329808"/>
      <w:r w:rsidRPr="003B21EF">
        <w:rPr>
          <w:rStyle w:val="Titre2Car"/>
        </w:rPr>
        <w:lastRenderedPageBreak/>
        <w:t>Requête 4</w:t>
      </w:r>
      <w:bookmarkEnd w:id="12"/>
      <w:r w:rsidRPr="009260D1">
        <w:t> :</w:t>
      </w:r>
      <w:r>
        <w:t xml:space="preserve"> </w:t>
      </w:r>
      <w:r w:rsidRPr="009260D1">
        <w:t>Liste les pièces de la machine SP0533 avec leur criticité.</w:t>
      </w:r>
    </w:p>
    <w:p w14:paraId="20F8DFA6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SELECT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criticity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</w:p>
    <w:p w14:paraId="3992E278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WHERE { </w:t>
      </w:r>
    </w:p>
    <w:p w14:paraId="2010F412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ex:criticity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criticity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</w:t>
      </w:r>
    </w:p>
    <w:p w14:paraId="61B68826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ex:partsNumber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</w:t>
      </w:r>
    </w:p>
    <w:p w14:paraId="04003F27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ex:parts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</w:t>
      </w:r>
    </w:p>
    <w:p w14:paraId="061E4EEB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ex:part_of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?y .</w:t>
      </w:r>
    </w:p>
    <w:p w14:paraId="770EBDDF" w14:textId="77777777" w:rsidR="009260D1" w:rsidRDefault="009260D1" w:rsidP="009260D1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?y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ex:productNumber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'SP0533'</w:t>
      </w:r>
    </w:p>
    <w:p w14:paraId="69643440" w14:textId="09F1B4C3" w:rsidR="009260D1" w:rsidRPr="009260D1" w:rsidRDefault="00462B30" w:rsidP="009260D1">
      <w:r>
        <w:rPr>
          <w:rFonts w:ascii="Consolas" w:hAnsi="Consolas" w:cs="Consolas"/>
          <w:color w:val="000000"/>
          <w:sz w:val="20"/>
          <w:szCs w:val="20"/>
          <w:lang w:val="fr-CH"/>
        </w:rPr>
        <w:t>}</w:t>
      </w:r>
      <w:r w:rsidR="009260D1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="009260D1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="009260D1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="009260D1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="009260D1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="009260D1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="009260D1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="009260D1">
        <w:rPr>
          <w:rFonts w:ascii="Consolas" w:hAnsi="Consolas" w:cs="Consolas"/>
          <w:color w:val="000000"/>
          <w:sz w:val="20"/>
          <w:szCs w:val="20"/>
          <w:lang w:val="fr-CH"/>
        </w:rPr>
        <w:tab/>
        <w:t xml:space="preserve"> </w:t>
      </w:r>
      <w:r w:rsidR="009260D1">
        <w:rPr>
          <w:rFonts w:ascii="Consolas" w:hAnsi="Consolas" w:cs="Consolas"/>
          <w:color w:val="2A00FF"/>
          <w:sz w:val="20"/>
          <w:szCs w:val="20"/>
          <w:lang w:val="fr-CH"/>
        </w:rPr>
        <w:t>"}</w:t>
      </w:r>
    </w:p>
    <w:p w14:paraId="60F01BA8" w14:textId="77777777" w:rsidR="00335CE7" w:rsidRDefault="00335CE7" w:rsidP="00335CE7">
      <w:proofErr w:type="spellStart"/>
      <w:r w:rsidRPr="009B26A3">
        <w:t>Resultats</w:t>
      </w:r>
      <w:proofErr w:type="spellEnd"/>
      <w:r>
        <w:t xml:space="preserve"> : </w:t>
      </w:r>
    </w:p>
    <w:p w14:paraId="61A31DEF" w14:textId="77777777" w:rsidR="00335CE7" w:rsidRDefault="00335CE7" w:rsidP="00335C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Requète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4 : </w:t>
      </w:r>
    </w:p>
    <w:p w14:paraId="49C05023" w14:textId="77777777" w:rsidR="00335CE7" w:rsidRDefault="00335CE7" w:rsidP="00335C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"BSA1234",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Criticity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:"1"^^&lt;http://www.w3.org/2001/XMLSchema#int&gt;</w:t>
      </w:r>
    </w:p>
    <w:p w14:paraId="5963B3A8" w14:textId="71CF2148" w:rsidR="00335CE7" w:rsidRDefault="00335CE7" w:rsidP="00335CE7"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"BSA5678",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Criticity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:"3"^^&lt;http://www.w3.org/2001/XMLSchema#int&gt;</w:t>
      </w:r>
    </w:p>
    <w:p w14:paraId="238A2FD9" w14:textId="77777777" w:rsidR="00335CE7" w:rsidRDefault="00335CE7" w:rsidP="009260D1"/>
    <w:p w14:paraId="1E13A6EF" w14:textId="72AFB29A" w:rsidR="009260D1" w:rsidRDefault="009260D1" w:rsidP="009260D1">
      <w:bookmarkStart w:id="13" w:name="_Toc42329809"/>
      <w:r w:rsidRPr="003B21EF">
        <w:rPr>
          <w:rStyle w:val="Titre2Car"/>
        </w:rPr>
        <w:t>Requête 5</w:t>
      </w:r>
      <w:bookmarkEnd w:id="13"/>
      <w:r w:rsidRPr="009260D1">
        <w:t> :</w:t>
      </w:r>
      <w:r w:rsidR="00462B30">
        <w:t xml:space="preserve"> </w:t>
      </w:r>
      <w:r w:rsidR="00462B30" w:rsidRPr="00462B30">
        <w:t xml:space="preserve">Liste des pièces commandées par le client </w:t>
      </w:r>
      <w:proofErr w:type="spellStart"/>
      <w:r w:rsidR="00462B30" w:rsidRPr="00462B30">
        <w:t>Rieken</w:t>
      </w:r>
      <w:proofErr w:type="spellEnd"/>
      <w:r w:rsidR="00462B30" w:rsidRPr="00462B30">
        <w:t xml:space="preserve"> AG</w:t>
      </w:r>
    </w:p>
    <w:p w14:paraId="738BEC6D" w14:textId="77777777" w:rsidR="00462B30" w:rsidRDefault="00462B30" w:rsidP="00462B30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SELECT distinct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</w:p>
    <w:p w14:paraId="5F930878" w14:textId="77777777" w:rsidR="00462B30" w:rsidRDefault="00462B30" w:rsidP="00462B30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WHERE {</w:t>
      </w:r>
    </w:p>
    <w:p w14:paraId="245EFB2F" w14:textId="77777777" w:rsidR="00462B30" w:rsidRDefault="00462B30" w:rsidP="00462B30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?parts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ex:partsNumber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 </w:t>
      </w:r>
    </w:p>
    <w:p w14:paraId="56613B1F" w14:textId="77777777" w:rsidR="00462B30" w:rsidRDefault="00462B30" w:rsidP="00462B30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?parts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ex:parts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</w:t>
      </w:r>
    </w:p>
    <w:p w14:paraId="11BFC20D" w14:textId="77777777" w:rsidR="00462B30" w:rsidRDefault="00462B30" w:rsidP="00462B30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?parts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ex:part_of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order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 </w:t>
      </w:r>
    </w:p>
    <w:p w14:paraId="0A6A3E74" w14:textId="77777777" w:rsidR="00462B30" w:rsidRDefault="00462B30" w:rsidP="00462B30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de-CH"/>
        </w:rPr>
      </w:pPr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 xml:space="preserve">    </w:t>
      </w:r>
      <w:proofErr w:type="gramStart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>?</w:t>
      </w:r>
      <w:proofErr w:type="spellStart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>customer</w:t>
      </w:r>
      <w:proofErr w:type="spellEnd"/>
      <w:proofErr w:type="gramEnd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 xml:space="preserve"> </w:t>
      </w:r>
      <w:proofErr w:type="spellStart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>ex:ordered</w:t>
      </w:r>
      <w:proofErr w:type="spellEnd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 xml:space="preserve"> ?</w:t>
      </w:r>
      <w:proofErr w:type="spellStart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>order</w:t>
      </w:r>
      <w:proofErr w:type="spellEnd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 xml:space="preserve"> . </w:t>
      </w:r>
    </w:p>
    <w:p w14:paraId="6E237934" w14:textId="3BD727EB" w:rsidR="00462B30" w:rsidRDefault="00462B30" w:rsidP="00462B30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de-CH"/>
        </w:rPr>
      </w:pPr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 xml:space="preserve">    </w:t>
      </w:r>
      <w:proofErr w:type="gramStart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>?</w:t>
      </w:r>
      <w:proofErr w:type="spellStart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>customer</w:t>
      </w:r>
      <w:proofErr w:type="spellEnd"/>
      <w:proofErr w:type="gramEnd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 xml:space="preserve"> </w:t>
      </w:r>
      <w:proofErr w:type="spellStart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>ex:name</w:t>
      </w:r>
      <w:proofErr w:type="spellEnd"/>
      <w:r w:rsidRPr="00462B30">
        <w:rPr>
          <w:rFonts w:ascii="Consolas" w:hAnsi="Consolas" w:cs="Consolas"/>
          <w:color w:val="2A00FF"/>
          <w:sz w:val="20"/>
          <w:szCs w:val="20"/>
          <w:lang w:val="de-CH"/>
        </w:rPr>
        <w:t xml:space="preserve"> 'Rieken AG'</w:t>
      </w:r>
    </w:p>
    <w:p w14:paraId="48232DC0" w14:textId="089EEE41" w:rsidR="00462B30" w:rsidRPr="00980C82" w:rsidRDefault="00462B30" w:rsidP="00462B30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r w:rsidRPr="00980C82">
        <w:rPr>
          <w:rFonts w:ascii="Consolas" w:hAnsi="Consolas" w:cs="Consolas"/>
          <w:color w:val="2A00FF"/>
          <w:sz w:val="20"/>
          <w:szCs w:val="20"/>
          <w:lang w:val="fr-CH"/>
        </w:rPr>
        <w:t>}</w:t>
      </w:r>
    </w:p>
    <w:p w14:paraId="30E20686" w14:textId="77777777" w:rsidR="00335CE7" w:rsidRDefault="00335CE7" w:rsidP="00462B30">
      <w:pPr>
        <w:rPr>
          <w:rFonts w:ascii="Consolas" w:hAnsi="Consolas" w:cs="Consolas"/>
          <w:color w:val="000000"/>
          <w:sz w:val="20"/>
          <w:szCs w:val="20"/>
          <w:lang w:val="fr-CH"/>
        </w:rPr>
      </w:pPr>
    </w:p>
    <w:p w14:paraId="6A211121" w14:textId="77777777" w:rsidR="00335CE7" w:rsidRDefault="00335CE7" w:rsidP="00335CE7">
      <w:proofErr w:type="spellStart"/>
      <w:r w:rsidRPr="009B26A3">
        <w:t>Resultats</w:t>
      </w:r>
      <w:proofErr w:type="spellEnd"/>
      <w:r>
        <w:t xml:space="preserve"> : </w:t>
      </w:r>
    </w:p>
    <w:p w14:paraId="378B66A6" w14:textId="77777777" w:rsidR="00335CE7" w:rsidRDefault="00335CE7" w:rsidP="00335C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Requète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5 : </w:t>
      </w:r>
    </w:p>
    <w:p w14:paraId="024E42EC" w14:textId="0F9671E5" w:rsidR="00335CE7" w:rsidRDefault="00335CE7" w:rsidP="00335CE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fr-CH"/>
        </w:rPr>
        <w:t>Parts = "BSA9876"</w:t>
      </w:r>
    </w:p>
    <w:p w14:paraId="4E0E8AD2" w14:textId="119AFFA6" w:rsidR="00462B30" w:rsidRPr="009260D1" w:rsidRDefault="00462B30" w:rsidP="00462B30">
      <w:r w:rsidRPr="00980C82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980C82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980C82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980C82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980C82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980C82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980C82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 w:rsidRPr="00980C82">
        <w:rPr>
          <w:rFonts w:ascii="Consolas" w:hAnsi="Consolas" w:cs="Consolas"/>
          <w:color w:val="000000"/>
          <w:sz w:val="20"/>
          <w:szCs w:val="20"/>
          <w:lang w:val="fr-CH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fr-CH"/>
        </w:rPr>
        <w:t>"}</w:t>
      </w:r>
    </w:p>
    <w:p w14:paraId="72F7D119" w14:textId="338C0E61" w:rsidR="009260D1" w:rsidRDefault="009260D1" w:rsidP="009260D1">
      <w:bookmarkStart w:id="14" w:name="_Toc42329810"/>
      <w:r w:rsidRPr="003B21EF">
        <w:rPr>
          <w:rStyle w:val="Titre2Car"/>
        </w:rPr>
        <w:t>Requête 6</w:t>
      </w:r>
      <w:bookmarkEnd w:id="14"/>
      <w:r w:rsidRPr="009260D1">
        <w:t> :</w:t>
      </w:r>
      <w:r w:rsidR="00980C82">
        <w:t xml:space="preserve"> </w:t>
      </w:r>
      <w:r w:rsidR="00980C82" w:rsidRPr="00980C82">
        <w:t>Le nom des FST qui ont travaillés sur la machine SP0534</w:t>
      </w:r>
    </w:p>
    <w:p w14:paraId="7D5D6A86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SELECT distinct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nameFST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</w:p>
    <w:p w14:paraId="2357DF2B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WHERE {</w:t>
      </w:r>
    </w:p>
    <w:p w14:paraId="0F915279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product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ex:productNumber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'SP0534' .</w:t>
      </w:r>
    </w:p>
    <w:p w14:paraId="04DCAB34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product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ex:belongs_to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customer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 </w:t>
      </w:r>
    </w:p>
    <w:p w14:paraId="52341D50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de-CH"/>
        </w:rPr>
      </w:pPr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 xml:space="preserve">    </w:t>
      </w:r>
      <w:proofErr w:type="gramStart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>?</w:t>
      </w:r>
      <w:proofErr w:type="spellStart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>customer</w:t>
      </w:r>
      <w:proofErr w:type="spellEnd"/>
      <w:proofErr w:type="gramEnd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 xml:space="preserve"> </w:t>
      </w:r>
      <w:proofErr w:type="spellStart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>ex:ordered</w:t>
      </w:r>
      <w:proofErr w:type="spellEnd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 xml:space="preserve"> ?</w:t>
      </w:r>
      <w:proofErr w:type="spellStart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>order</w:t>
      </w:r>
      <w:proofErr w:type="spellEnd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 xml:space="preserve"> .</w:t>
      </w:r>
    </w:p>
    <w:p w14:paraId="6D5D5378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de-CH"/>
        </w:rPr>
      </w:pPr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 xml:space="preserve">    </w:t>
      </w:r>
      <w:proofErr w:type="gramStart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>?</w:t>
      </w:r>
      <w:proofErr w:type="spellStart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>order</w:t>
      </w:r>
      <w:proofErr w:type="spellEnd"/>
      <w:proofErr w:type="gramEnd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 xml:space="preserve"> </w:t>
      </w:r>
      <w:proofErr w:type="spellStart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>ex:need</w:t>
      </w:r>
      <w:proofErr w:type="spellEnd"/>
      <w:r w:rsidRPr="00980C82">
        <w:rPr>
          <w:rFonts w:ascii="Consolas" w:hAnsi="Consolas" w:cs="Consolas"/>
          <w:color w:val="2A00FF"/>
          <w:sz w:val="20"/>
          <w:szCs w:val="20"/>
          <w:lang w:val="de-CH"/>
        </w:rPr>
        <w:t xml:space="preserve"> ?FST .</w:t>
      </w:r>
    </w:p>
    <w:p w14:paraId="52A67706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?FST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nameFST</w:t>
      </w:r>
      <w:proofErr w:type="spellEnd"/>
    </w:p>
    <w:p w14:paraId="140EB567" w14:textId="0EA76EA5" w:rsidR="00980C82" w:rsidRPr="009260D1" w:rsidRDefault="00980C82" w:rsidP="00980C82">
      <w:pPr>
        <w:autoSpaceDE w:val="0"/>
        <w:autoSpaceDN w:val="0"/>
        <w:adjustRightInd w:val="0"/>
        <w:spacing w:after="0"/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}</w:t>
      </w:r>
    </w:p>
    <w:p w14:paraId="6AFC27AC" w14:textId="0F6A1361" w:rsidR="009260D1" w:rsidRDefault="009260D1" w:rsidP="00E136BC"/>
    <w:p w14:paraId="19A3655C" w14:textId="77777777" w:rsidR="00335CE7" w:rsidRDefault="00335CE7" w:rsidP="00335CE7">
      <w:proofErr w:type="spellStart"/>
      <w:r w:rsidRPr="009B26A3">
        <w:t>Resultats</w:t>
      </w:r>
      <w:proofErr w:type="spellEnd"/>
      <w:r>
        <w:t xml:space="preserve"> : </w:t>
      </w:r>
    </w:p>
    <w:p w14:paraId="362FCBC1" w14:textId="77777777" w:rsidR="00335CE7" w:rsidRDefault="00335CE7" w:rsidP="00335CE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Requète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6 : </w:t>
      </w:r>
    </w:p>
    <w:p w14:paraId="73763A31" w14:textId="62A88D1E" w:rsidR="00335CE7" w:rsidRDefault="00335CE7" w:rsidP="00335CE7">
      <w:r>
        <w:rPr>
          <w:rFonts w:ascii="Consolas" w:hAnsi="Consolas" w:cs="Consolas"/>
          <w:color w:val="000000"/>
          <w:sz w:val="20"/>
          <w:szCs w:val="20"/>
          <w:lang w:val="fr-CH"/>
        </w:rPr>
        <w:t>"Alain Couturier"</w:t>
      </w:r>
    </w:p>
    <w:p w14:paraId="0319BF50" w14:textId="77777777" w:rsidR="00335CE7" w:rsidRDefault="00335CE7" w:rsidP="00E136BC"/>
    <w:p w14:paraId="7573B0CE" w14:textId="71F10E47" w:rsidR="00980C82" w:rsidRDefault="00980C82" w:rsidP="00E136BC">
      <w:bookmarkStart w:id="15" w:name="_Toc42329811"/>
      <w:r w:rsidRPr="003B21EF">
        <w:rPr>
          <w:rStyle w:val="Titre2Car"/>
        </w:rPr>
        <w:t>Requête 7</w:t>
      </w:r>
      <w:bookmarkEnd w:id="15"/>
      <w:r w:rsidRPr="009260D1">
        <w:t> :</w:t>
      </w:r>
      <w:r>
        <w:t xml:space="preserve"> </w:t>
      </w:r>
      <w:r w:rsidRPr="00980C82">
        <w:t>Donne les types de ser</w:t>
      </w:r>
      <w:r>
        <w:t>v</w:t>
      </w:r>
      <w:r w:rsidRPr="00980C82">
        <w:t>ices disponibles et quel client les a demandés</w:t>
      </w:r>
    </w:p>
    <w:p w14:paraId="597C5E93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SELECT distinct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?type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customer</w:t>
      </w:r>
      <w:proofErr w:type="spellEnd"/>
    </w:p>
    <w:p w14:paraId="23368D6C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WHERE {</w:t>
      </w:r>
    </w:p>
    <w:p w14:paraId="2B248D3B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ex:service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.</w:t>
      </w:r>
    </w:p>
    <w:p w14:paraId="48B0953E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?x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ex:type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?type .</w:t>
      </w:r>
    </w:p>
    <w:p w14:paraId="0CEB2AE7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OPTIONAL {</w:t>
      </w:r>
    </w:p>
    <w:p w14:paraId="25337C23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fr-CH"/>
        </w:rPr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customer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fr-CH"/>
        </w:rPr>
        <w:t>ex:request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?x .</w:t>
      </w:r>
    </w:p>
    <w:p w14:paraId="1C2333BF" w14:textId="77777777" w:rsidR="00980C82" w:rsidRDefault="00980C82" w:rsidP="00980C82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20"/>
          <w:szCs w:val="20"/>
          <w:lang w:val="fr-CH"/>
        </w:rPr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 xml:space="preserve">    }</w:t>
      </w:r>
    </w:p>
    <w:p w14:paraId="27761CB5" w14:textId="5675CDEA" w:rsidR="009B26A3" w:rsidRPr="00AF45FB" w:rsidRDefault="00980C82" w:rsidP="00AF45FB">
      <w:pPr>
        <w:autoSpaceDE w:val="0"/>
        <w:autoSpaceDN w:val="0"/>
        <w:adjustRightInd w:val="0"/>
        <w:spacing w:after="0"/>
      </w:pPr>
      <w:r>
        <w:rPr>
          <w:rFonts w:ascii="Consolas" w:hAnsi="Consolas" w:cs="Consolas"/>
          <w:color w:val="2A00FF"/>
          <w:sz w:val="20"/>
          <w:szCs w:val="20"/>
          <w:lang w:val="fr-CH"/>
        </w:rPr>
        <w:t>}</w:t>
      </w:r>
      <w:r w:rsidR="00AF45FB">
        <w:rPr>
          <w:rFonts w:ascii="Consolas" w:hAnsi="Consolas" w:cs="Consolas"/>
          <w:color w:val="2A00FF"/>
          <w:sz w:val="20"/>
          <w:szCs w:val="20"/>
          <w:lang w:val="fr-CH"/>
        </w:rPr>
        <w:br/>
      </w:r>
    </w:p>
    <w:p w14:paraId="67088E1A" w14:textId="77777777" w:rsidR="00335CE7" w:rsidRDefault="00335CE7" w:rsidP="00335CE7">
      <w:proofErr w:type="spellStart"/>
      <w:r w:rsidRPr="009B26A3">
        <w:t>Resultats</w:t>
      </w:r>
      <w:proofErr w:type="spellEnd"/>
      <w:r>
        <w:t xml:space="preserve"> : </w:t>
      </w:r>
    </w:p>
    <w:p w14:paraId="0B5E315F" w14:textId="77777777" w:rsidR="00AF45FB" w:rsidRDefault="00AF45FB" w:rsidP="00AF45FB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Requète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 xml:space="preserve"> 6 : </w:t>
      </w:r>
    </w:p>
    <w:p w14:paraId="3798BD10" w14:textId="77777777" w:rsidR="00AF45FB" w:rsidRDefault="00AF45FB" w:rsidP="00AF45FB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fr-CH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Dépannage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fr-CH"/>
        </w:rPr>
        <w:t>",http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CH"/>
        </w:rPr>
        <w:t>://MiniProjet-Ontologie/Cus2222</w:t>
      </w:r>
      <w:proofErr w:type="gramEnd"/>
    </w:p>
    <w:p w14:paraId="0F5C67D8" w14:textId="7999E773" w:rsidR="00335CE7" w:rsidRDefault="00AF45FB" w:rsidP="00AF45FB">
      <w:pPr>
        <w:rPr>
          <w:rFonts w:ascii="Calibri-Light" w:hAnsi="Calibri-Light"/>
          <w:color w:val="2F5496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lang w:val="fr-CH"/>
        </w:rPr>
        <w:t>"Maintenance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fr-CH"/>
        </w:rPr>
        <w:t>",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CH"/>
        </w:rPr>
        <w:t>null</w:t>
      </w:r>
      <w:proofErr w:type="spellEnd"/>
      <w:proofErr w:type="gramEnd"/>
    </w:p>
    <w:p w14:paraId="174809D9" w14:textId="77777777" w:rsidR="00335CE7" w:rsidRDefault="00335CE7" w:rsidP="00E136BC">
      <w:pPr>
        <w:rPr>
          <w:rFonts w:ascii="Calibri-Light" w:hAnsi="Calibri-Light"/>
          <w:color w:val="2F5496"/>
          <w:sz w:val="32"/>
          <w:szCs w:val="32"/>
        </w:rPr>
      </w:pPr>
    </w:p>
    <w:p w14:paraId="5A4F9D4D" w14:textId="0742C46C" w:rsidR="005A5135" w:rsidRDefault="005A5135" w:rsidP="00E136BC">
      <w:r w:rsidRPr="005A5135">
        <w:rPr>
          <w:rFonts w:ascii="Calibri-Light" w:hAnsi="Calibri-Light"/>
          <w:color w:val="2F5496"/>
          <w:sz w:val="32"/>
          <w:szCs w:val="32"/>
        </w:rPr>
        <w:t xml:space="preserve">Analyse et compréhension </w:t>
      </w:r>
      <w:proofErr w:type="spellStart"/>
      <w:r w:rsidRPr="005A5135">
        <w:rPr>
          <w:rFonts w:ascii="Calibri-Light" w:hAnsi="Calibri-Light"/>
          <w:color w:val="2F5496"/>
          <w:sz w:val="32"/>
          <w:szCs w:val="32"/>
        </w:rPr>
        <w:t>RDFa</w:t>
      </w:r>
      <w:proofErr w:type="spellEnd"/>
      <w:r w:rsidRPr="005A5135">
        <w:t xml:space="preserve"> </w:t>
      </w:r>
    </w:p>
    <w:p w14:paraId="28C8D274" w14:textId="58CEC6C1" w:rsidR="008B3993" w:rsidRDefault="008B3993" w:rsidP="00E136BC">
      <w:r>
        <w:t>Site 1 :</w:t>
      </w:r>
    </w:p>
    <w:p w14:paraId="3B5195C7" w14:textId="77777777" w:rsidR="005A5135" w:rsidRDefault="005A5135" w:rsidP="00E136BC">
      <w:hyperlink r:id="rId17" w:history="1">
        <w:r>
          <w:rPr>
            <w:rStyle w:val="Lienhypertexte"/>
          </w:rPr>
          <w:t>https://www.marmiton.org/recettes/recette_soupe-de-courge_12843.aspx</w:t>
        </w:r>
      </w:hyperlink>
    </w:p>
    <w:p w14:paraId="649EBB9E" w14:textId="77777777" w:rsidR="005A5135" w:rsidRDefault="005A5135" w:rsidP="00E136BC">
      <w:r>
        <w:t>Site de cuisine présentant une recette de soupe de courge.</w:t>
      </w:r>
    </w:p>
    <w:p w14:paraId="6EC462FA" w14:textId="77777777" w:rsidR="005A5135" w:rsidRDefault="005A5135" w:rsidP="00E136BC">
      <w:r>
        <w:t xml:space="preserve">Utilise le schéma : </w:t>
      </w:r>
      <w:hyperlink r:id="rId18" w:tooltip="http://schema.org/Recipe" w:history="1">
        <w:proofErr w:type="spellStart"/>
        <w:proofErr w:type="gramStart"/>
        <w:r>
          <w:rPr>
            <w:rStyle w:val="Lienhypertexte"/>
            <w:rFonts w:ascii="Segoe UI" w:hAnsi="Segoe UI" w:cs="Segoe UI"/>
            <w:b/>
            <w:bCs/>
            <w:sz w:val="18"/>
            <w:szCs w:val="18"/>
          </w:rPr>
          <w:t>schema:Recipe</w:t>
        </w:r>
        <w:proofErr w:type="spellEnd"/>
        <w:proofErr w:type="gramEnd"/>
      </w:hyperlink>
    </w:p>
    <w:p w14:paraId="16D836A7" w14:textId="77777777" w:rsidR="008B3993" w:rsidRDefault="008B3993" w:rsidP="00E136BC">
      <w:r w:rsidRPr="008B3993">
        <w:drawing>
          <wp:inline distT="0" distB="0" distL="0" distR="0" wp14:anchorId="35179678" wp14:editId="39BC5DB1">
            <wp:extent cx="5759450" cy="25977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C6EB" w14:textId="62857DCF" w:rsidR="008B3993" w:rsidRDefault="008B3993" w:rsidP="00E136BC">
      <w:r>
        <w:t xml:space="preserve">Google présente de façon détaillé </w:t>
      </w:r>
      <w:proofErr w:type="gramStart"/>
      <w:r>
        <w:t>la recherche lié</w:t>
      </w:r>
      <w:proofErr w:type="gramEnd"/>
      <w:r>
        <w:t xml:space="preserve"> à ce site avec une image ainsi qu’une appréciation et des avis et un temps de préparation, ceci incite l’utilisateur à utiliser le lien proposé.</w:t>
      </w:r>
    </w:p>
    <w:p w14:paraId="4B48709C" w14:textId="77777777" w:rsidR="008B3993" w:rsidRDefault="008B3993" w:rsidP="00E136BC">
      <w:r w:rsidRPr="008B3993">
        <w:drawing>
          <wp:inline distT="0" distB="0" distL="0" distR="0" wp14:anchorId="22D5E5F0" wp14:editId="02E2EABB">
            <wp:extent cx="5273497" cy="1981372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D58B" w14:textId="2C7D19E7" w:rsidR="008B3993" w:rsidRDefault="008B3993" w:rsidP="00E136BC">
      <w:proofErr w:type="spellStart"/>
      <w:r>
        <w:lastRenderedPageBreak/>
        <w:t>Sit</w:t>
      </w:r>
      <w:proofErr w:type="spellEnd"/>
      <w:r>
        <w:t xml:space="preserve"> 2 :</w:t>
      </w:r>
    </w:p>
    <w:p w14:paraId="565775AE" w14:textId="43A0C383" w:rsidR="008B3993" w:rsidRDefault="008B3993" w:rsidP="00E136BC">
      <w:hyperlink r:id="rId21" w:history="1">
        <w:r>
          <w:rPr>
            <w:rStyle w:val="Lienhypertexte"/>
          </w:rPr>
          <w:t>https://www.tempslibre.ch/vaud/manifestations/ce-week-end</w:t>
        </w:r>
      </w:hyperlink>
    </w:p>
    <w:p w14:paraId="0979616B" w14:textId="14AB057A" w:rsidR="008B3993" w:rsidRDefault="00D62908" w:rsidP="00E136BC">
      <w:r>
        <w:t xml:space="preserve">Utilise le schéma : </w:t>
      </w:r>
      <w:hyperlink r:id="rId22" w:tooltip="http://schema.org/WebSite" w:history="1">
        <w:proofErr w:type="spellStart"/>
        <w:proofErr w:type="gramStart"/>
        <w:r>
          <w:rPr>
            <w:rStyle w:val="Lienhypertexte"/>
            <w:rFonts w:ascii="Segoe UI" w:hAnsi="Segoe UI" w:cs="Segoe UI"/>
            <w:b/>
            <w:bCs/>
            <w:sz w:val="18"/>
            <w:szCs w:val="18"/>
          </w:rPr>
          <w:t>schema:WebSite</w:t>
        </w:r>
        <w:proofErr w:type="spellEnd"/>
        <w:proofErr w:type="gramEnd"/>
      </w:hyperlink>
    </w:p>
    <w:p w14:paraId="7FFDE751" w14:textId="74DF7726" w:rsidR="00D62908" w:rsidRDefault="00D62908" w:rsidP="00E136BC">
      <w:r w:rsidRPr="00D62908">
        <w:drawing>
          <wp:inline distT="0" distB="0" distL="0" distR="0" wp14:anchorId="5725BA64" wp14:editId="56D60508">
            <wp:extent cx="5759450" cy="21386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F3E7" w14:textId="7699F124" w:rsidR="00A2490B" w:rsidRDefault="00A2490B" w:rsidP="00E136BC">
      <w:r w:rsidRPr="00A2490B">
        <w:drawing>
          <wp:inline distT="0" distB="0" distL="0" distR="0" wp14:anchorId="04E7D083" wp14:editId="0EFC0D61">
            <wp:extent cx="5417820" cy="11963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852"/>
                    <a:stretch/>
                  </pic:blipFill>
                  <pic:spPr bwMode="auto">
                    <a:xfrm>
                      <a:off x="0" y="0"/>
                      <a:ext cx="5418290" cy="119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4E70B" w14:textId="7EC8A662" w:rsidR="00A2490B" w:rsidRDefault="00A2490B" w:rsidP="00E136BC">
      <w:r>
        <w:t>Site 3 :</w:t>
      </w:r>
    </w:p>
    <w:p w14:paraId="68DE500A" w14:textId="5BDD5317" w:rsidR="00D62908" w:rsidRDefault="00D62908" w:rsidP="00E136BC">
      <w:hyperlink r:id="rId25" w:history="1">
        <w:r>
          <w:rPr>
            <w:rStyle w:val="Lienhypertexte"/>
          </w:rPr>
          <w:t>https://www.myswitzerland.com/en-ch/experiences/events/events-search/?rubrik=festivalmusicals</w:t>
        </w:r>
      </w:hyperlink>
    </w:p>
    <w:p w14:paraId="3823044C" w14:textId="0402B597" w:rsidR="00D62908" w:rsidRDefault="00A2490B" w:rsidP="00E136BC">
      <w:r>
        <w:t xml:space="preserve">Utilise le schéma : </w:t>
      </w:r>
      <w:hyperlink r:id="rId26" w:tooltip="http://schema.org/BreadcrumbList" w:history="1">
        <w:proofErr w:type="spellStart"/>
        <w:proofErr w:type="gramStart"/>
        <w:r w:rsidR="00D62908">
          <w:rPr>
            <w:rStyle w:val="Lienhypertexte"/>
            <w:rFonts w:ascii="Segoe UI" w:hAnsi="Segoe UI" w:cs="Segoe UI"/>
            <w:b/>
            <w:bCs/>
            <w:sz w:val="18"/>
            <w:szCs w:val="18"/>
          </w:rPr>
          <w:t>schema:BreadcrumbList</w:t>
        </w:r>
        <w:proofErr w:type="spellEnd"/>
        <w:proofErr w:type="gramEnd"/>
      </w:hyperlink>
    </w:p>
    <w:p w14:paraId="739D8F45" w14:textId="77777777" w:rsidR="00D62908" w:rsidRDefault="00D62908" w:rsidP="00E136BC"/>
    <w:p w14:paraId="760ABDA9" w14:textId="77777777" w:rsidR="00A2490B" w:rsidRDefault="00D62908" w:rsidP="00E136BC">
      <w:r w:rsidRPr="00D62908">
        <w:drawing>
          <wp:inline distT="0" distB="0" distL="0" distR="0" wp14:anchorId="5FCA2934" wp14:editId="05DAD892">
            <wp:extent cx="5759450" cy="22529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9DC" w14:textId="0A09977C" w:rsidR="00304D45" w:rsidRDefault="00A2490B" w:rsidP="00E136BC">
      <w:r w:rsidRPr="00A2490B">
        <w:lastRenderedPageBreak/>
        <w:drawing>
          <wp:inline distT="0" distB="0" distL="0" distR="0" wp14:anchorId="28021F2D" wp14:editId="7472D843">
            <wp:extent cx="5494496" cy="1135478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8A5C" w14:textId="1E848061" w:rsidR="00EC7EB3" w:rsidRPr="000040C5" w:rsidRDefault="00BE554F" w:rsidP="00EC7EB3">
      <w:pPr>
        <w:pStyle w:val="Titre1"/>
      </w:pPr>
      <w:bookmarkStart w:id="16" w:name="_Toc42329812"/>
      <w:r>
        <w:t xml:space="preserve">Conclusion sur le </w:t>
      </w:r>
      <w:r w:rsidR="00681607">
        <w:t>Mini-projet</w:t>
      </w:r>
      <w:bookmarkEnd w:id="16"/>
    </w:p>
    <w:p w14:paraId="06A7C506" w14:textId="0F1B8DBB" w:rsidR="003E0F4C" w:rsidRDefault="00AF45FB" w:rsidP="003E0F4C">
      <w:pPr>
        <w:rPr>
          <w:lang w:val="fr-CH"/>
        </w:rPr>
      </w:pPr>
      <w:r>
        <w:rPr>
          <w:lang w:val="fr-CH"/>
        </w:rPr>
        <w:t xml:space="preserve">Ce mini projet a permis d’approfondir </w:t>
      </w:r>
      <w:r w:rsidR="002F326D">
        <w:rPr>
          <w:lang w:val="fr-CH"/>
        </w:rPr>
        <w:t>tous les sujets parcourus</w:t>
      </w:r>
      <w:r>
        <w:rPr>
          <w:lang w:val="fr-CH"/>
        </w:rPr>
        <w:t xml:space="preserve"> durant le cours et par la même </w:t>
      </w:r>
      <w:r w:rsidR="002F326D">
        <w:rPr>
          <w:lang w:val="fr-CH"/>
        </w:rPr>
        <w:t>occasion</w:t>
      </w:r>
      <w:r>
        <w:rPr>
          <w:lang w:val="fr-CH"/>
        </w:rPr>
        <w:t xml:space="preserve"> de réfléchir sur une nouvelle façon </w:t>
      </w:r>
      <w:r w:rsidR="002F326D">
        <w:rPr>
          <w:lang w:val="fr-CH"/>
        </w:rPr>
        <w:t>d’organiser</w:t>
      </w:r>
      <w:r>
        <w:rPr>
          <w:lang w:val="fr-CH"/>
        </w:rPr>
        <w:t xml:space="preserve"> les relations entre les pièces et leur utilisation dans le contexte de mon travail.</w:t>
      </w:r>
    </w:p>
    <w:p w14:paraId="259AD8C5" w14:textId="6A55009C" w:rsidR="00AF45FB" w:rsidRDefault="00AF45FB" w:rsidP="003E0F4C">
      <w:pPr>
        <w:rPr>
          <w:lang w:val="fr-CH"/>
        </w:rPr>
      </w:pPr>
      <w:r>
        <w:rPr>
          <w:lang w:val="fr-CH"/>
        </w:rPr>
        <w:t xml:space="preserve">Par contre la notion de mini n’est pas tout à fait adapté, c’est un travail qui a pris beaucoup de temps et qui aurait pu être simplifié dans le nombre de demandes et de détails dans chaque </w:t>
      </w:r>
      <w:r w:rsidR="002F326D">
        <w:rPr>
          <w:lang w:val="fr-CH"/>
        </w:rPr>
        <w:t>demande</w:t>
      </w:r>
      <w:r>
        <w:rPr>
          <w:lang w:val="fr-CH"/>
        </w:rPr>
        <w:t xml:space="preserve">. </w:t>
      </w:r>
    </w:p>
    <w:p w14:paraId="13A1F0D4" w14:textId="5A0545C0" w:rsidR="00BE554F" w:rsidRDefault="00BE554F" w:rsidP="00BE554F">
      <w:pPr>
        <w:pStyle w:val="Titre1"/>
      </w:pPr>
      <w:bookmarkStart w:id="17" w:name="_Toc42329813"/>
      <w:r>
        <w:t>Conclusion sur le cours</w:t>
      </w:r>
      <w:bookmarkEnd w:id="17"/>
    </w:p>
    <w:p w14:paraId="1751B1DE" w14:textId="6DC4F24C" w:rsidR="002F326D" w:rsidRDefault="002F326D" w:rsidP="002F326D">
      <w:r>
        <w:t>Ce cours est intéressant m’a apporté de nouvelles connaissances que je peux mettre en pratique dans mon travail. J’ai apprécié la manière d’enseigner et le contenu.</w:t>
      </w:r>
    </w:p>
    <w:p w14:paraId="7EED4B89" w14:textId="312A19AC" w:rsidR="002F326D" w:rsidRDefault="002F326D" w:rsidP="002F326D">
      <w:r>
        <w:t xml:space="preserve">Au passage l’enseignement à distance c’est très bien passé et je pense que ce type de cours est tout à fait adapté, de plus </w:t>
      </w:r>
      <w:r w:rsidR="00C703DD">
        <w:t>le fait</w:t>
      </w:r>
      <w:r>
        <w:t xml:space="preserve"> qu’il soit enregistré ap</w:t>
      </w:r>
      <w:r w:rsidR="00C703DD">
        <w:t>p</w:t>
      </w:r>
      <w:r>
        <w:t xml:space="preserve">orte un plus à l’enseignement car il nous permet de revenir sur certains points de manière autonome. </w:t>
      </w:r>
      <w:r w:rsidR="00C703DD">
        <w:t>En p</w:t>
      </w:r>
      <w:r>
        <w:t>lus</w:t>
      </w:r>
      <w:r w:rsidR="00C703DD">
        <w:t>,</w:t>
      </w:r>
      <w:r>
        <w:t xml:space="preserve"> ce qui n’ai pas négligeable</w:t>
      </w:r>
      <w:r w:rsidR="00C703DD">
        <w:t>, une économie de</w:t>
      </w:r>
      <w:r>
        <w:t xml:space="preserve"> temps et </w:t>
      </w:r>
      <w:r w:rsidR="00C703DD">
        <w:t>sur les</w:t>
      </w:r>
      <w:r>
        <w:t xml:space="preserve"> frais de trajet.</w:t>
      </w:r>
    </w:p>
    <w:p w14:paraId="21E2C178" w14:textId="2F2A04B6" w:rsidR="002F326D" w:rsidRPr="002F326D" w:rsidRDefault="002F326D" w:rsidP="002F326D">
      <w:r>
        <w:t>En résumé, expérience positive, merci.</w:t>
      </w:r>
    </w:p>
    <w:sectPr w:rsidR="002F326D" w:rsidRPr="002F326D" w:rsidSect="0055467A">
      <w:headerReference w:type="default" r:id="rId29"/>
      <w:footerReference w:type="default" r:id="rId30"/>
      <w:headerReference w:type="first" r:id="rId31"/>
      <w:pgSz w:w="11906" w:h="16838" w:code="9"/>
      <w:pgMar w:top="1418" w:right="1418" w:bottom="851" w:left="1418" w:header="709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64459" w14:textId="77777777" w:rsidR="003F477B" w:rsidRDefault="003F477B" w:rsidP="008606AB">
      <w:r>
        <w:separator/>
      </w:r>
    </w:p>
  </w:endnote>
  <w:endnote w:type="continuationSeparator" w:id="0">
    <w:p w14:paraId="54B9FB54" w14:textId="77777777" w:rsidR="003F477B" w:rsidRDefault="003F477B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8BC78" w14:textId="496C51C8" w:rsidR="008C7614" w:rsidRPr="00E81B4B" w:rsidRDefault="008C7614" w:rsidP="00E81B4B">
    <w:pPr>
      <w:pStyle w:val="Pieddepage"/>
    </w:pPr>
    <w:r>
      <w:rPr>
        <w:lang w:bidi="fr-FR"/>
      </w:rPr>
      <w:tab/>
    </w:r>
    <w:r>
      <w:rPr>
        <w:lang w:bidi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25B78" w14:textId="77777777" w:rsidR="003F477B" w:rsidRDefault="003F477B" w:rsidP="008606AB">
      <w:r>
        <w:separator/>
      </w:r>
    </w:p>
  </w:footnote>
  <w:footnote w:type="continuationSeparator" w:id="0">
    <w:p w14:paraId="20E3DD18" w14:textId="77777777" w:rsidR="003F477B" w:rsidRDefault="003F477B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0D171" w14:textId="77777777" w:rsidR="008C7614" w:rsidRDefault="008C7614">
    <w:pPr>
      <w:pStyle w:val="En-tt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45FF0E7" wp14:editId="1E73EB4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343775" cy="10325100"/>
              <wp:effectExtent l="114300" t="114300" r="135890" b="128270"/>
              <wp:wrapNone/>
              <wp:docPr id="15" name="Rectangle 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775" cy="103251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3667D18" id="Rectangle 15" o:spid="_x0000_s1026" style="position:absolute;margin-left:527.05pt;margin-top:0;width:578.25pt;height:813pt;z-index:-251658241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" filled="f" strokecolor="#d3d3d3" strokeweight="20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6AAD" w14:textId="77777777" w:rsidR="008C7614" w:rsidRDefault="008C7614">
    <w:pPr>
      <w:pStyle w:val="En-tt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44C229D" wp14:editId="67D89F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08000" cy="10440000"/>
              <wp:effectExtent l="114300" t="114300" r="133350" b="133350"/>
              <wp:wrapNone/>
              <wp:docPr id="16" name="Rectangle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00" cy="104400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D9A6E07" id="Rectangle 16" o:spid="_x0000_s1026" style="position:absolute;margin-left:0;margin-top:0;width:575.45pt;height:822.05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" filled="f" strokecolor="#d3d3d3" strokeweight="20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02B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AD545C"/>
    <w:multiLevelType w:val="hybridMultilevel"/>
    <w:tmpl w:val="4C4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D1011"/>
    <w:multiLevelType w:val="hybridMultilevel"/>
    <w:tmpl w:val="16D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E1162"/>
    <w:multiLevelType w:val="hybridMultilevel"/>
    <w:tmpl w:val="411E9FAA"/>
    <w:lvl w:ilvl="0" w:tplc="B15E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25E0"/>
    <w:multiLevelType w:val="hybridMultilevel"/>
    <w:tmpl w:val="7E8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50E4E"/>
    <w:multiLevelType w:val="hybridMultilevel"/>
    <w:tmpl w:val="17903E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ED451A"/>
    <w:multiLevelType w:val="hybridMultilevel"/>
    <w:tmpl w:val="26CA6F1C"/>
    <w:lvl w:ilvl="0" w:tplc="F234400C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B0726"/>
    <w:multiLevelType w:val="hybridMultilevel"/>
    <w:tmpl w:val="F42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773FE"/>
    <w:multiLevelType w:val="hybridMultilevel"/>
    <w:tmpl w:val="4DE6F468"/>
    <w:lvl w:ilvl="0" w:tplc="75AC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45D7A"/>
    <w:multiLevelType w:val="multilevel"/>
    <w:tmpl w:val="7E5E73A2"/>
    <w:styleLink w:val="Listepuces1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epuces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6EEB7DF2"/>
    <w:multiLevelType w:val="hybridMultilevel"/>
    <w:tmpl w:val="AF0A84D0"/>
    <w:lvl w:ilvl="0" w:tplc="962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10"/>
  </w:num>
  <w:num w:numId="13">
    <w:abstractNumId w:val="6"/>
  </w:num>
  <w:num w:numId="14">
    <w:abstractNumId w:val="10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5E"/>
    <w:rsid w:val="000040C5"/>
    <w:rsid w:val="000273A2"/>
    <w:rsid w:val="0002791A"/>
    <w:rsid w:val="0003687F"/>
    <w:rsid w:val="000630AD"/>
    <w:rsid w:val="00084AD9"/>
    <w:rsid w:val="0009280B"/>
    <w:rsid w:val="000B2237"/>
    <w:rsid w:val="000C230D"/>
    <w:rsid w:val="000E62B2"/>
    <w:rsid w:val="001307F2"/>
    <w:rsid w:val="00157987"/>
    <w:rsid w:val="001A5515"/>
    <w:rsid w:val="00202043"/>
    <w:rsid w:val="00224640"/>
    <w:rsid w:val="00233809"/>
    <w:rsid w:val="00240FC4"/>
    <w:rsid w:val="00244D0B"/>
    <w:rsid w:val="002521CA"/>
    <w:rsid w:val="002777EB"/>
    <w:rsid w:val="002868AC"/>
    <w:rsid w:val="002E626B"/>
    <w:rsid w:val="002F326D"/>
    <w:rsid w:val="003022AB"/>
    <w:rsid w:val="0030312F"/>
    <w:rsid w:val="00304D45"/>
    <w:rsid w:val="00313B69"/>
    <w:rsid w:val="00331F5E"/>
    <w:rsid w:val="003329CE"/>
    <w:rsid w:val="00335CE7"/>
    <w:rsid w:val="003515DC"/>
    <w:rsid w:val="00353A8E"/>
    <w:rsid w:val="003A2C0D"/>
    <w:rsid w:val="003B21EF"/>
    <w:rsid w:val="003D656E"/>
    <w:rsid w:val="003E0F4C"/>
    <w:rsid w:val="003F477B"/>
    <w:rsid w:val="00462B30"/>
    <w:rsid w:val="0046798E"/>
    <w:rsid w:val="004A20D6"/>
    <w:rsid w:val="004A38EC"/>
    <w:rsid w:val="004A4832"/>
    <w:rsid w:val="004A532A"/>
    <w:rsid w:val="004D14EE"/>
    <w:rsid w:val="004D6E68"/>
    <w:rsid w:val="004E39FD"/>
    <w:rsid w:val="004F260A"/>
    <w:rsid w:val="0052261B"/>
    <w:rsid w:val="00524BAE"/>
    <w:rsid w:val="0055467A"/>
    <w:rsid w:val="00560933"/>
    <w:rsid w:val="00563311"/>
    <w:rsid w:val="0058022C"/>
    <w:rsid w:val="005979D4"/>
    <w:rsid w:val="005A5135"/>
    <w:rsid w:val="005B2E47"/>
    <w:rsid w:val="005B34DF"/>
    <w:rsid w:val="005D7EFC"/>
    <w:rsid w:val="005F36BA"/>
    <w:rsid w:val="006063A4"/>
    <w:rsid w:val="00615616"/>
    <w:rsid w:val="00654740"/>
    <w:rsid w:val="00671403"/>
    <w:rsid w:val="00672BEA"/>
    <w:rsid w:val="00674F4D"/>
    <w:rsid w:val="00681607"/>
    <w:rsid w:val="00692F0D"/>
    <w:rsid w:val="006C08BD"/>
    <w:rsid w:val="006C67DE"/>
    <w:rsid w:val="006E1E2D"/>
    <w:rsid w:val="006F245E"/>
    <w:rsid w:val="006F544B"/>
    <w:rsid w:val="00701717"/>
    <w:rsid w:val="00720DC0"/>
    <w:rsid w:val="0074607A"/>
    <w:rsid w:val="007B04B0"/>
    <w:rsid w:val="007C38E9"/>
    <w:rsid w:val="007D5A3F"/>
    <w:rsid w:val="0080749A"/>
    <w:rsid w:val="008207F5"/>
    <w:rsid w:val="00823661"/>
    <w:rsid w:val="008405F9"/>
    <w:rsid w:val="00857AED"/>
    <w:rsid w:val="008606AB"/>
    <w:rsid w:val="008633FB"/>
    <w:rsid w:val="00865FAD"/>
    <w:rsid w:val="0087572E"/>
    <w:rsid w:val="0089291A"/>
    <w:rsid w:val="008A0D41"/>
    <w:rsid w:val="008B3993"/>
    <w:rsid w:val="008C7614"/>
    <w:rsid w:val="008D187A"/>
    <w:rsid w:val="008D25F7"/>
    <w:rsid w:val="008F1B7F"/>
    <w:rsid w:val="008F4289"/>
    <w:rsid w:val="009260D1"/>
    <w:rsid w:val="00943598"/>
    <w:rsid w:val="00950B0F"/>
    <w:rsid w:val="00980C82"/>
    <w:rsid w:val="0098733A"/>
    <w:rsid w:val="009A5E7C"/>
    <w:rsid w:val="009A65FE"/>
    <w:rsid w:val="009B26A3"/>
    <w:rsid w:val="009F6597"/>
    <w:rsid w:val="00A0684D"/>
    <w:rsid w:val="00A06E32"/>
    <w:rsid w:val="00A2490B"/>
    <w:rsid w:val="00A32524"/>
    <w:rsid w:val="00A738FC"/>
    <w:rsid w:val="00A777EF"/>
    <w:rsid w:val="00A91398"/>
    <w:rsid w:val="00AB45CE"/>
    <w:rsid w:val="00AB60FA"/>
    <w:rsid w:val="00AD010B"/>
    <w:rsid w:val="00AF45FB"/>
    <w:rsid w:val="00B12DCC"/>
    <w:rsid w:val="00B26DBD"/>
    <w:rsid w:val="00B30030"/>
    <w:rsid w:val="00B41829"/>
    <w:rsid w:val="00B4286F"/>
    <w:rsid w:val="00B5279B"/>
    <w:rsid w:val="00B547A8"/>
    <w:rsid w:val="00B71E3C"/>
    <w:rsid w:val="00B726D8"/>
    <w:rsid w:val="00B75EA2"/>
    <w:rsid w:val="00B81AAE"/>
    <w:rsid w:val="00B9660E"/>
    <w:rsid w:val="00BA15AE"/>
    <w:rsid w:val="00BB76A1"/>
    <w:rsid w:val="00BE554F"/>
    <w:rsid w:val="00BE76DA"/>
    <w:rsid w:val="00BF44DE"/>
    <w:rsid w:val="00C13772"/>
    <w:rsid w:val="00C16233"/>
    <w:rsid w:val="00C31B26"/>
    <w:rsid w:val="00C53863"/>
    <w:rsid w:val="00C5543E"/>
    <w:rsid w:val="00C6208F"/>
    <w:rsid w:val="00C703DD"/>
    <w:rsid w:val="00C81196"/>
    <w:rsid w:val="00C96E5D"/>
    <w:rsid w:val="00CA4985"/>
    <w:rsid w:val="00CC0EDB"/>
    <w:rsid w:val="00CD01D6"/>
    <w:rsid w:val="00CD094F"/>
    <w:rsid w:val="00D05B00"/>
    <w:rsid w:val="00D21BDB"/>
    <w:rsid w:val="00D27F37"/>
    <w:rsid w:val="00D30895"/>
    <w:rsid w:val="00D359E1"/>
    <w:rsid w:val="00D54778"/>
    <w:rsid w:val="00D62908"/>
    <w:rsid w:val="00D6410D"/>
    <w:rsid w:val="00D8227D"/>
    <w:rsid w:val="00DB4510"/>
    <w:rsid w:val="00DC57A4"/>
    <w:rsid w:val="00DE2209"/>
    <w:rsid w:val="00DF0EF7"/>
    <w:rsid w:val="00DF799F"/>
    <w:rsid w:val="00DF7EAF"/>
    <w:rsid w:val="00E136BC"/>
    <w:rsid w:val="00E20E57"/>
    <w:rsid w:val="00E228E8"/>
    <w:rsid w:val="00E25ADD"/>
    <w:rsid w:val="00E4017E"/>
    <w:rsid w:val="00E81B4B"/>
    <w:rsid w:val="00EB6826"/>
    <w:rsid w:val="00EC7EB3"/>
    <w:rsid w:val="00ED7F81"/>
    <w:rsid w:val="00F005BB"/>
    <w:rsid w:val="00F026F3"/>
    <w:rsid w:val="00F03E09"/>
    <w:rsid w:val="00F04116"/>
    <w:rsid w:val="00F04CC8"/>
    <w:rsid w:val="00F053D5"/>
    <w:rsid w:val="00F27C2B"/>
    <w:rsid w:val="00F45333"/>
    <w:rsid w:val="00F60B62"/>
    <w:rsid w:val="00F65FE5"/>
    <w:rsid w:val="00F70585"/>
    <w:rsid w:val="00F85C0D"/>
    <w:rsid w:val="00F86388"/>
    <w:rsid w:val="00FA2A95"/>
    <w:rsid w:val="00FA6E57"/>
    <w:rsid w:val="00FA7ACD"/>
    <w:rsid w:val="00FC12E7"/>
    <w:rsid w:val="00FC3315"/>
    <w:rsid w:val="00FD48D3"/>
    <w:rsid w:val="00FE014C"/>
    <w:rsid w:val="00F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FA4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fr-F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D4"/>
  </w:style>
  <w:style w:type="paragraph" w:styleId="Titre1">
    <w:name w:val="heading 1"/>
    <w:basedOn w:val="Normal"/>
    <w:next w:val="Normal"/>
    <w:link w:val="Titre1Car"/>
    <w:uiPriority w:val="9"/>
    <w:qFormat/>
    <w:rsid w:val="00B30030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0030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Titre3">
    <w:name w:val="heading 3"/>
    <w:basedOn w:val="Normal"/>
    <w:next w:val="Normal"/>
    <w:link w:val="Titre3C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30030"/>
    <w:rPr>
      <w:rFonts w:asciiTheme="majorHAnsi" w:hAnsiTheme="majorHAnsi"/>
      <w:b/>
      <w:bCs/>
      <w:sz w:val="72"/>
      <w:szCs w:val="18"/>
    </w:rPr>
  </w:style>
  <w:style w:type="paragraph" w:styleId="En-tte">
    <w:name w:val="header"/>
    <w:basedOn w:val="Normal"/>
    <w:link w:val="En-tteCa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F03E09"/>
  </w:style>
  <w:style w:type="paragraph" w:styleId="Pieddepage">
    <w:name w:val="footer"/>
    <w:basedOn w:val="Normal"/>
    <w:link w:val="PieddepageC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4E39FD"/>
    <w:rPr>
      <w:rFonts w:asciiTheme="majorHAnsi" w:hAnsiTheme="majorHAns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B30030"/>
    <w:rPr>
      <w:rFonts w:asciiTheme="majorHAnsi" w:hAnsiTheme="majorHAnsi"/>
      <w:bCs/>
      <w:color w:val="4472C4" w:themeColor="accent1"/>
      <w:sz w:val="36"/>
      <w:szCs w:val="56"/>
    </w:rPr>
  </w:style>
  <w:style w:type="table" w:styleId="Grilledutableau">
    <w:name w:val="Table Grid"/>
    <w:basedOn w:val="Tableau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F03E09"/>
    <w:rPr>
      <w:color w:val="4472C4" w:themeColor="accent1"/>
      <w:sz w:val="36"/>
      <w:szCs w:val="32"/>
    </w:rPr>
  </w:style>
  <w:style w:type="paragraph" w:styleId="Paragraphedeliste">
    <w:name w:val="List Paragraph"/>
    <w:basedOn w:val="Normal"/>
    <w:uiPriority w:val="34"/>
    <w:semiHidden/>
    <w:rsid w:val="00CD01D6"/>
    <w:pPr>
      <w:numPr>
        <w:numId w:val="3"/>
      </w:numPr>
      <w:ind w:left="244" w:hanging="357"/>
    </w:pPr>
  </w:style>
  <w:style w:type="character" w:styleId="Textedelespacerserv">
    <w:name w:val="Placeholder Text"/>
    <w:basedOn w:val="Policepardfaut"/>
    <w:uiPriority w:val="99"/>
    <w:semiHidden/>
    <w:rsid w:val="006C08BD"/>
    <w:rPr>
      <w:color w:val="808080"/>
    </w:rPr>
  </w:style>
  <w:style w:type="character" w:styleId="Accentuation">
    <w:name w:val="Emphasis"/>
    <w:basedOn w:val="Policepardfaut"/>
    <w:uiPriority w:val="20"/>
    <w:qFormat/>
    <w:rsid w:val="00EC7EB3"/>
    <w:rPr>
      <w:i w:val="0"/>
      <w:iCs/>
      <w:color w:val="4472C4" w:themeColor="accent1"/>
    </w:rPr>
  </w:style>
  <w:style w:type="paragraph" w:styleId="Listepuces">
    <w:name w:val="List Bullet"/>
    <w:basedOn w:val="Normal"/>
    <w:uiPriority w:val="99"/>
    <w:qFormat/>
    <w:rsid w:val="0098733A"/>
    <w:pPr>
      <w:numPr>
        <w:numId w:val="10"/>
      </w:numPr>
      <w:spacing w:after="0"/>
      <w:contextualSpacing/>
    </w:pPr>
  </w:style>
  <w:style w:type="numbering" w:customStyle="1" w:styleId="Listepuces1">
    <w:name w:val="Liste à puces1"/>
    <w:uiPriority w:val="99"/>
    <w:rsid w:val="0098733A"/>
    <w:pPr>
      <w:numPr>
        <w:numId w:val="10"/>
      </w:numPr>
    </w:pPr>
  </w:style>
  <w:style w:type="paragraph" w:styleId="Lgende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epuces2">
    <w:name w:val="List Bullet 2"/>
    <w:basedOn w:val="Normal"/>
    <w:uiPriority w:val="99"/>
    <w:semiHidden/>
    <w:unhideWhenUsed/>
    <w:rsid w:val="0098733A"/>
    <w:pPr>
      <w:numPr>
        <w:ilvl w:val="1"/>
        <w:numId w:val="10"/>
      </w:numPr>
      <w:contextualSpacing/>
    </w:pPr>
  </w:style>
  <w:style w:type="character" w:styleId="Numrodepage">
    <w:name w:val="page number"/>
    <w:basedOn w:val="Policepardfaut"/>
    <w:uiPriority w:val="99"/>
    <w:rsid w:val="00AD010B"/>
    <w:rPr>
      <w:color w:val="4472C4" w:themeColor="accent1"/>
    </w:rPr>
  </w:style>
  <w:style w:type="paragraph" w:customStyle="1" w:styleId="Titredecouverture1">
    <w:name w:val="Titre de couverture 1"/>
    <w:basedOn w:val="Normal"/>
    <w:link w:val="Caractredetitredecouverture1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Titredecouverture2">
    <w:name w:val="Titre de couverture 2"/>
    <w:basedOn w:val="Normal"/>
    <w:next w:val="Normal"/>
    <w:link w:val="Caractredetitredecouverture2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aractredetitredecouverture1">
    <w:name w:val="Caractère de titre de couverture 1"/>
    <w:basedOn w:val="Titre1Car"/>
    <w:link w:val="Titredecouverture1"/>
    <w:uiPriority w:val="10"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aractredetitredecouverture2">
    <w:name w:val="Caractère de titre de couverture 2"/>
    <w:basedOn w:val="Policepardfaut"/>
    <w:link w:val="Titredecouverture2"/>
    <w:uiPriority w:val="10"/>
    <w:rsid w:val="005979D4"/>
    <w:rPr>
      <w:color w:val="4472C4" w:themeColor="accent1"/>
      <w:sz w:val="44"/>
      <w:szCs w:val="44"/>
    </w:rPr>
  </w:style>
  <w:style w:type="character" w:customStyle="1" w:styleId="fontstyle01">
    <w:name w:val="fontstyle01"/>
    <w:basedOn w:val="Policepardfaut"/>
    <w:rsid w:val="004A532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4A532A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70585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7058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70585"/>
    <w:rPr>
      <w:vertAlign w:val="superscript"/>
    </w:rPr>
  </w:style>
  <w:style w:type="paragraph" w:styleId="Sansinterligne">
    <w:name w:val="No Spacing"/>
    <w:link w:val="SansinterligneCar"/>
    <w:uiPriority w:val="1"/>
    <w:qFormat/>
    <w:rsid w:val="0055467A"/>
    <w:pPr>
      <w:spacing w:after="0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467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467A"/>
    <w:pPr>
      <w:keepLines/>
      <w:spacing w:before="240" w:after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5A5135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D09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094F"/>
    <w:pPr>
      <w:spacing w:after="100"/>
      <w:ind w:left="260"/>
    </w:pPr>
  </w:style>
  <w:style w:type="character" w:styleId="Mentionnonrsolue">
    <w:name w:val="Unresolved Mention"/>
    <w:basedOn w:val="Policepardfaut"/>
    <w:uiPriority w:val="99"/>
    <w:semiHidden/>
    <w:unhideWhenUsed/>
    <w:rsid w:val="008C7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://schema.org/Recipe" TargetMode="External"/><Relationship Id="rId26" Type="http://schemas.openxmlformats.org/officeDocument/2006/relationships/hyperlink" Target="http://schema.org/BreadcrumbLis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tempslibre.ch/vaud/manifestations/ce-week-en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sebastienvial/MASRAD" TargetMode="External"/><Relationship Id="rId17" Type="http://schemas.openxmlformats.org/officeDocument/2006/relationships/hyperlink" Target="https://www.marmiton.org/recettes/recette_soupe-de-courge_12843.aspx" TargetMode="External"/><Relationship Id="rId25" Type="http://schemas.openxmlformats.org/officeDocument/2006/relationships/hyperlink" Target="https://www.myswitzerland.com/en-ch/experiences/events/events-search/?rubrik=festivalmusical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ebastienvial/MASRAD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://schema.org/WebSite" TargetMode="External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en\AppData\Roaming\Microsoft\Templates\Rapport%20&#233;tudiants%20classiques.dotx" TargetMode="Externa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5ED5C-BA7B-49F4-9537-956FBC0B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étudiants classiques.dotx</Template>
  <TotalTime>0</TotalTime>
  <Pages>12</Pages>
  <Words>1358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Mini-Projet</dc:subject>
  <dc:creator/>
  <cp:keywords/>
  <dc:description/>
  <cp:lastModifiedBy/>
  <cp:revision>1</cp:revision>
  <dcterms:created xsi:type="dcterms:W3CDTF">2020-06-06T07:56:00Z</dcterms:created>
  <dcterms:modified xsi:type="dcterms:W3CDTF">2020-06-06T07:56:00Z</dcterms:modified>
  <cp:category>INTRODUCTION AU WEB DES DONNEES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